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807" w:rsidRDefault="002E41AD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Pflichtenheft: </w:t>
      </w:r>
    </w:p>
    <w:p w:rsidR="009B6807" w:rsidRDefault="009B6807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2E41AD" w:rsidRDefault="004D5BFE" w:rsidP="009B6807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Screenshots </w:t>
      </w:r>
      <w:r w:rsidR="00FE5279">
        <w:rPr>
          <w:rFonts w:ascii="Arial" w:hAnsi="Arial" w:cs="Arial"/>
          <w:sz w:val="24"/>
          <w:szCs w:val="24"/>
        </w:rPr>
        <w:t xml:space="preserve">der Prototypen </w:t>
      </w:r>
      <w:r>
        <w:rPr>
          <w:rFonts w:ascii="Arial" w:hAnsi="Arial" w:cs="Arial"/>
          <w:sz w:val="24"/>
          <w:szCs w:val="24"/>
        </w:rPr>
        <w:t>prüfen</w:t>
      </w:r>
      <w:r w:rsidR="009B6807">
        <w:rPr>
          <w:rFonts w:ascii="Arial" w:hAnsi="Arial" w:cs="Arial"/>
          <w:sz w:val="24"/>
          <w:szCs w:val="24"/>
        </w:rPr>
        <w:t>: 5.3, 5.4, 5.5</w:t>
      </w:r>
    </w:p>
    <w:p w:rsidR="00DE2E0E" w:rsidRDefault="00DE2E0E" w:rsidP="009B6807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Datenbankmodell updaten</w:t>
      </w:r>
    </w:p>
    <w:p w:rsidR="002D221D" w:rsidRDefault="002D221D" w:rsidP="009B6807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Lehrerfilter geht</w:t>
      </w:r>
    </w:p>
    <w:p w:rsidR="002D221D" w:rsidRDefault="002D221D" w:rsidP="002D221D">
      <w:pPr>
        <w:pStyle w:val="KeinLeerraum"/>
        <w:rPr>
          <w:rFonts w:ascii="Arial" w:hAnsi="Arial" w:cs="Arial"/>
          <w:sz w:val="24"/>
          <w:szCs w:val="24"/>
        </w:rPr>
      </w:pPr>
    </w:p>
    <w:p w:rsidR="00443AB2" w:rsidRDefault="00443AB2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2E41AD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Angebot:</w:t>
      </w:r>
      <w:r w:rsidR="00985BBD">
        <w:rPr>
          <w:rFonts w:ascii="Arial" w:hAnsi="Arial" w:cs="Arial"/>
          <w:sz w:val="24"/>
          <w:szCs w:val="24"/>
        </w:rPr>
        <w:t xml:space="preserve"> (zu Hause fertig machen)</w:t>
      </w:r>
    </w:p>
    <w:p w:rsidR="00877401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877401" w:rsidRDefault="003C40D8" w:rsidP="0087740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Inhaltsverzeichnis</w:t>
      </w:r>
      <w:r w:rsidR="00985BBD">
        <w:rPr>
          <w:rFonts w:ascii="Arial" w:hAnsi="Arial" w:cs="Arial"/>
          <w:sz w:val="24"/>
          <w:szCs w:val="24"/>
        </w:rPr>
        <w:t xml:space="preserve"> (Seitenzahlen)</w:t>
      </w:r>
    </w:p>
    <w:p w:rsidR="003C40D8" w:rsidRDefault="003C40D8" w:rsidP="0087740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Deckblatt</w:t>
      </w:r>
    </w:p>
    <w:p w:rsidR="00877401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877401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Manual:</w:t>
      </w:r>
    </w:p>
    <w:p w:rsidR="00877401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877401" w:rsidRDefault="00877401" w:rsidP="0087740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Screens</w:t>
      </w:r>
      <w:r w:rsidR="0021322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einfügen, Seitenzahlen, Formatierung</w:t>
      </w:r>
      <w:r w:rsidR="003434BA">
        <w:rPr>
          <w:rFonts w:ascii="Arial" w:hAnsi="Arial" w:cs="Arial"/>
          <w:sz w:val="24"/>
          <w:szCs w:val="24"/>
        </w:rPr>
        <w:t xml:space="preserve"> (zu Hause)</w:t>
      </w:r>
    </w:p>
    <w:p w:rsidR="0020337F" w:rsidRDefault="0020337F" w:rsidP="0087740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Passwort ändern geht jetzt</w:t>
      </w:r>
    </w:p>
    <w:p w:rsidR="00877401" w:rsidRDefault="00877401" w:rsidP="00877401">
      <w:pPr>
        <w:pStyle w:val="KeinLeerraum"/>
        <w:rPr>
          <w:rFonts w:ascii="Arial" w:hAnsi="Arial" w:cs="Arial"/>
          <w:sz w:val="24"/>
          <w:szCs w:val="24"/>
        </w:rPr>
      </w:pPr>
    </w:p>
    <w:p w:rsidR="00877401" w:rsidRDefault="00877401" w:rsidP="00877401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Installationsanleitung:</w:t>
      </w:r>
    </w:p>
    <w:p w:rsidR="00877401" w:rsidRDefault="00877401" w:rsidP="00877401">
      <w:pPr>
        <w:pStyle w:val="KeinLeerraum"/>
        <w:rPr>
          <w:rFonts w:ascii="Arial" w:hAnsi="Arial" w:cs="Arial"/>
          <w:sz w:val="24"/>
          <w:szCs w:val="24"/>
        </w:rPr>
      </w:pPr>
    </w:p>
    <w:p w:rsidR="003C40D8" w:rsidRDefault="003C40D8" w:rsidP="0087740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Deckblatt</w:t>
      </w:r>
    </w:p>
    <w:p w:rsidR="003C40D8" w:rsidRDefault="003C40D8" w:rsidP="0087740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Inhaltsverzeichnis wie Manual</w:t>
      </w:r>
    </w:p>
    <w:p w:rsidR="00443AB2" w:rsidRDefault="00443AB2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2E41AD" w:rsidRDefault="002E41AD" w:rsidP="002E41AD">
      <w:pPr>
        <w:pStyle w:val="KeinLeerraum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Doku</w:t>
      </w:r>
      <w:r w:rsidR="00877401">
        <w:rPr>
          <w:rFonts w:ascii="Arial" w:hAnsi="Arial" w:cs="Arial"/>
          <w:sz w:val="24"/>
          <w:szCs w:val="24"/>
        </w:rPr>
        <w:t>mentation:</w:t>
      </w:r>
    </w:p>
    <w:p w:rsidR="00877401" w:rsidRDefault="00877401" w:rsidP="002E41AD">
      <w:pPr>
        <w:pStyle w:val="KeinLeerraum"/>
        <w:rPr>
          <w:rFonts w:ascii="Arial" w:hAnsi="Arial" w:cs="Arial"/>
          <w:sz w:val="24"/>
          <w:szCs w:val="24"/>
        </w:rPr>
      </w:pPr>
    </w:p>
    <w:p w:rsidR="00877401" w:rsidRDefault="00877401" w:rsidP="00877401">
      <w:pPr>
        <w:pStyle w:val="KeinLeerraum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hf</w:t>
      </w:r>
      <w:proofErr w:type="spellEnd"/>
    </w:p>
    <w:p w:rsidR="00443AB2" w:rsidRDefault="00443AB2" w:rsidP="002E41AD">
      <w:pPr>
        <w:pStyle w:val="KeinLeerraum"/>
        <w:rPr>
          <w:rFonts w:ascii="Arial" w:hAnsi="Arial" w:cs="Arial"/>
          <w:sz w:val="24"/>
          <w:szCs w:val="24"/>
        </w:rPr>
      </w:pPr>
    </w:p>
    <w:sectPr w:rsidR="00443AB2" w:rsidSect="00316C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47794"/>
    <w:multiLevelType w:val="hybridMultilevel"/>
    <w:tmpl w:val="86DC4D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360BA"/>
    <w:multiLevelType w:val="hybridMultilevel"/>
    <w:tmpl w:val="9BDA6E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B92DDE"/>
    <w:multiLevelType w:val="hybridMultilevel"/>
    <w:tmpl w:val="CEEAA5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277DD8"/>
    <w:multiLevelType w:val="hybridMultilevel"/>
    <w:tmpl w:val="256056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3135D"/>
    <w:rsid w:val="00014CFF"/>
    <w:rsid w:val="0003757B"/>
    <w:rsid w:val="00097779"/>
    <w:rsid w:val="000979E6"/>
    <w:rsid w:val="0010410F"/>
    <w:rsid w:val="00124CAB"/>
    <w:rsid w:val="0013135D"/>
    <w:rsid w:val="00194EB6"/>
    <w:rsid w:val="001D2D5B"/>
    <w:rsid w:val="001D7167"/>
    <w:rsid w:val="0020337F"/>
    <w:rsid w:val="0021322A"/>
    <w:rsid w:val="00234166"/>
    <w:rsid w:val="00265590"/>
    <w:rsid w:val="002A3569"/>
    <w:rsid w:val="002D221D"/>
    <w:rsid w:val="002E41AD"/>
    <w:rsid w:val="00316C08"/>
    <w:rsid w:val="0033070F"/>
    <w:rsid w:val="003434BA"/>
    <w:rsid w:val="003C40D8"/>
    <w:rsid w:val="00402D21"/>
    <w:rsid w:val="00443AB2"/>
    <w:rsid w:val="00460824"/>
    <w:rsid w:val="00460CB3"/>
    <w:rsid w:val="00466E73"/>
    <w:rsid w:val="004D5BFE"/>
    <w:rsid w:val="0050769F"/>
    <w:rsid w:val="005B4BF8"/>
    <w:rsid w:val="00621284"/>
    <w:rsid w:val="00692D15"/>
    <w:rsid w:val="006A1BDE"/>
    <w:rsid w:val="006C5EC1"/>
    <w:rsid w:val="0071462D"/>
    <w:rsid w:val="007C11EE"/>
    <w:rsid w:val="00817EF5"/>
    <w:rsid w:val="00836376"/>
    <w:rsid w:val="00850157"/>
    <w:rsid w:val="00877401"/>
    <w:rsid w:val="008C0434"/>
    <w:rsid w:val="00953F86"/>
    <w:rsid w:val="00985BBD"/>
    <w:rsid w:val="009B6807"/>
    <w:rsid w:val="009C05C2"/>
    <w:rsid w:val="009F5BFE"/>
    <w:rsid w:val="00A12889"/>
    <w:rsid w:val="00A8316E"/>
    <w:rsid w:val="00AA134A"/>
    <w:rsid w:val="00AF7619"/>
    <w:rsid w:val="00B52D6C"/>
    <w:rsid w:val="00B53BCF"/>
    <w:rsid w:val="00B667C8"/>
    <w:rsid w:val="00B74BAD"/>
    <w:rsid w:val="00BB1EFE"/>
    <w:rsid w:val="00C65972"/>
    <w:rsid w:val="00C92072"/>
    <w:rsid w:val="00CA640E"/>
    <w:rsid w:val="00CC37E8"/>
    <w:rsid w:val="00CF0AAC"/>
    <w:rsid w:val="00DB653C"/>
    <w:rsid w:val="00DE2E0E"/>
    <w:rsid w:val="00DF12CC"/>
    <w:rsid w:val="00E01EA8"/>
    <w:rsid w:val="00E14459"/>
    <w:rsid w:val="00E251B8"/>
    <w:rsid w:val="00EC35F6"/>
    <w:rsid w:val="00ED6C52"/>
    <w:rsid w:val="00F03ECD"/>
    <w:rsid w:val="00F347B2"/>
    <w:rsid w:val="00F423A2"/>
    <w:rsid w:val="00F5584E"/>
    <w:rsid w:val="00FE5279"/>
    <w:rsid w:val="00FF5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16C0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1313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Anwender</dc:creator>
  <cp:keywords/>
  <dc:description/>
  <cp:lastModifiedBy>Unterbusch</cp:lastModifiedBy>
  <cp:revision>53</cp:revision>
  <dcterms:created xsi:type="dcterms:W3CDTF">2013-03-04T18:39:00Z</dcterms:created>
  <dcterms:modified xsi:type="dcterms:W3CDTF">2013-03-18T12:50:00Z</dcterms:modified>
</cp:coreProperties>
</file>