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Änderungen in Version 1.1:</w:t>
      </w:r>
    </w:p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</w:p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Feature:</w:t>
      </w:r>
    </w:p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Fehllogincounter</w:t>
      </w: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Benutzerverwaltung: Sortierung nach Status und Rolle eingefügt</w:t>
      </w: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Erstellung eines Installationsskripts</w:t>
      </w: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automatischen erstellen der Lehreraccounts kann das Passwort jetzt zufällig generiert werden</w:t>
      </w: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Terminbuchung für Eltern kann jetzt gesperrt werden</w:t>
      </w: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Attributsuche Benutzerverwaltung</w:t>
      </w:r>
    </w:p>
    <w:p w:rsidR="009F7CDF" w:rsidRDefault="009F7CDF" w:rsidP="0005632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Verbergen der ID </w:t>
      </w:r>
      <w:r w:rsidRPr="000A5788">
        <w:rPr>
          <w:rFonts w:ascii="Arial" w:hAnsi="Arial" w:cs="Arial"/>
          <w:sz w:val="24"/>
          <w:szCs w:val="24"/>
        </w:rPr>
        <w:t>beim A</w:t>
      </w:r>
      <w:r>
        <w:rPr>
          <w:rFonts w:ascii="Arial" w:hAnsi="Arial" w:cs="Arial"/>
          <w:sz w:val="24"/>
          <w:szCs w:val="24"/>
        </w:rPr>
        <w:t>utocomplete bei der S</w:t>
      </w:r>
      <w:r w:rsidRPr="000A5788">
        <w:rPr>
          <w:rFonts w:ascii="Arial" w:hAnsi="Arial" w:cs="Arial"/>
          <w:sz w:val="24"/>
          <w:szCs w:val="24"/>
        </w:rPr>
        <w:t>elektierung</w:t>
      </w:r>
    </w:p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</w:p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Bugfix:</w:t>
      </w:r>
    </w:p>
    <w:p w:rsidR="009F7CDF" w:rsidRDefault="009F7CDF" w:rsidP="000A5788">
      <w:pPr>
        <w:pStyle w:val="NoSpacing"/>
        <w:rPr>
          <w:rFonts w:ascii="Arial" w:hAnsi="Arial" w:cs="Arial"/>
          <w:sz w:val="24"/>
          <w:szCs w:val="24"/>
        </w:rPr>
      </w:pPr>
    </w:p>
    <w:p w:rsidR="009F7CDF" w:rsidRDefault="009F7CDF" w:rsidP="0005632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Fehlermeldung bei der Termineintragung, wenn keine Kinder in dem Account eingetragen waren</w:t>
      </w:r>
    </w:p>
    <w:p w:rsidR="009F7CDF" w:rsidRDefault="009F7CDF" w:rsidP="0005632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Elternsprechtagserstellung: Es wurde ein Fehler behoben, der auftrat, wenn keine Zeit eingetragen wurde</w:t>
      </w:r>
    </w:p>
    <w:p w:rsidR="009F7CDF" w:rsidRDefault="009F7CDF" w:rsidP="0005632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Kinder löschen: Es wurde ein Fehler behoben, bei dem das Löschen von fremden Kindern möglich war, indem man die ID in der Adresszeile eingetragen hat</w:t>
      </w:r>
    </w:p>
    <w:p w:rsidR="009F7CDF" w:rsidRDefault="009F7CDF" w:rsidP="0005632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Terminanzeige für Eltern: Es wurde ein Fehler behoben, bei die echte ID und keine Nummerierung angezeigt wurde</w:t>
      </w:r>
    </w:p>
    <w:p w:rsidR="009F7CDF" w:rsidRDefault="009F7CDF" w:rsidP="00F84B8E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Terminbearbeitung: Es wurde ein Berechtigungsproblem behoben, da die Administratoren Termine bearbeiten konnten, die Verwaltung aber nicht</w:t>
      </w:r>
    </w:p>
    <w:sectPr w:rsidR="009F7CDF" w:rsidSect="00613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6B58"/>
    <w:multiLevelType w:val="hybridMultilevel"/>
    <w:tmpl w:val="E0AEFB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2E5322"/>
    <w:multiLevelType w:val="hybridMultilevel"/>
    <w:tmpl w:val="1DA22A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788"/>
    <w:rsid w:val="00056328"/>
    <w:rsid w:val="000A5788"/>
    <w:rsid w:val="00333642"/>
    <w:rsid w:val="00613227"/>
    <w:rsid w:val="00893DA9"/>
    <w:rsid w:val="009F7CDF"/>
    <w:rsid w:val="00D87A02"/>
    <w:rsid w:val="00E82914"/>
    <w:rsid w:val="00F61E36"/>
    <w:rsid w:val="00F8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2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A5788"/>
    <w:rPr>
      <w:lang w:eastAsia="en-US"/>
    </w:rPr>
  </w:style>
  <w:style w:type="character" w:styleId="Hyperlink">
    <w:name w:val="Hyperlink"/>
    <w:basedOn w:val="DefaultParagraphFont"/>
    <w:uiPriority w:val="99"/>
    <w:semiHidden/>
    <w:rsid w:val="000A578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37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137</Words>
  <Characters>867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matthiasu</cp:lastModifiedBy>
  <cp:revision>4</cp:revision>
  <dcterms:created xsi:type="dcterms:W3CDTF">2013-04-07T19:51:00Z</dcterms:created>
  <dcterms:modified xsi:type="dcterms:W3CDTF">2013-04-09T06:21:00Z</dcterms:modified>
</cp:coreProperties>
</file>