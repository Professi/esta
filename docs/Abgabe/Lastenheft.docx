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19F" w:rsidRPr="000C583A" w:rsidRDefault="00610B66" w:rsidP="006B40AA">
      <w:pPr>
        <w:pStyle w:val="KeinLeerraum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6000750</wp:posOffset>
            </wp:positionH>
            <wp:positionV relativeFrom="page">
              <wp:posOffset>685800</wp:posOffset>
            </wp:positionV>
            <wp:extent cx="981075" cy="695325"/>
            <wp:effectExtent l="19050" t="0" r="9525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83A" w:rsidRPr="000C583A">
        <w:rPr>
          <w:rFonts w:ascii="Arial" w:hAnsi="Arial" w:cs="Arial"/>
          <w:sz w:val="28"/>
          <w:szCs w:val="28"/>
        </w:rPr>
        <w:t xml:space="preserve">Lastenheft für die </w:t>
      </w:r>
      <w:proofErr w:type="spellStart"/>
      <w:r w:rsidR="000C583A" w:rsidRPr="000C583A">
        <w:rPr>
          <w:rFonts w:ascii="Arial" w:hAnsi="Arial" w:cs="Arial"/>
          <w:sz w:val="28"/>
          <w:szCs w:val="28"/>
        </w:rPr>
        <w:t>Elternsprechtagssoftware</w:t>
      </w:r>
      <w:proofErr w:type="spellEnd"/>
    </w:p>
    <w:p w:rsidR="0073219F" w:rsidRDefault="0073219F" w:rsidP="006B40AA">
      <w:pPr>
        <w:pStyle w:val="KeinLeerraum"/>
        <w:jc w:val="both"/>
        <w:rPr>
          <w:rFonts w:ascii="Arial" w:hAnsi="Arial" w:cs="Arial"/>
        </w:rPr>
      </w:pPr>
    </w:p>
    <w:p w:rsidR="0073219F" w:rsidRPr="000C583A" w:rsidRDefault="0073219F" w:rsidP="006B40AA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0C583A">
        <w:rPr>
          <w:rFonts w:ascii="Arial" w:hAnsi="Arial" w:cs="Arial"/>
          <w:sz w:val="28"/>
          <w:szCs w:val="28"/>
        </w:rPr>
        <w:t>1 Allgemeines</w:t>
      </w:r>
    </w:p>
    <w:p w:rsidR="0073219F" w:rsidRDefault="0073219F" w:rsidP="006B40AA">
      <w:pPr>
        <w:pStyle w:val="KeinLeerraum"/>
        <w:jc w:val="both"/>
        <w:rPr>
          <w:rFonts w:ascii="Arial" w:hAnsi="Arial" w:cs="Arial"/>
        </w:rPr>
      </w:pPr>
    </w:p>
    <w:p w:rsidR="0073219F" w:rsidRDefault="0073219F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Die Software soll vor allem sehr Benutzerfreundlich gestaltet werden, da die Mehrzahl der Nutzer </w:t>
      </w:r>
      <w:r w:rsidR="006B40AA">
        <w:rPr>
          <w:rFonts w:ascii="Arial" w:hAnsi="Arial" w:cs="Arial"/>
        </w:rPr>
        <w:t xml:space="preserve">keine Informatiker sind. Aus diesem Grund wird vor allem auf ein schlichtes Design und </w:t>
      </w:r>
      <w:r w:rsidR="00B04492">
        <w:rPr>
          <w:rFonts w:ascii="Arial" w:hAnsi="Arial" w:cs="Arial"/>
        </w:rPr>
        <w:t>Benutzerfreundlichkeit.</w:t>
      </w:r>
    </w:p>
    <w:p w:rsidR="00B04492" w:rsidRDefault="00B04492" w:rsidP="006B40AA">
      <w:pPr>
        <w:pStyle w:val="KeinLeerraum"/>
        <w:jc w:val="both"/>
        <w:rPr>
          <w:rFonts w:ascii="Arial" w:hAnsi="Arial" w:cs="Arial"/>
        </w:rPr>
      </w:pPr>
    </w:p>
    <w:p w:rsidR="005C3093" w:rsidRPr="005C3093" w:rsidRDefault="005C3093" w:rsidP="006B40AA">
      <w:pPr>
        <w:pStyle w:val="KeinLeerraum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B04492" w:rsidRPr="000C583A">
        <w:rPr>
          <w:rFonts w:ascii="Arial" w:hAnsi="Arial" w:cs="Arial"/>
          <w:sz w:val="28"/>
          <w:szCs w:val="28"/>
        </w:rPr>
        <w:t xml:space="preserve"> Grundaufbau</w:t>
      </w: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proofErr w:type="spellStart"/>
      <w:r>
        <w:rPr>
          <w:rFonts w:ascii="Arial" w:hAnsi="Arial" w:cs="Arial"/>
        </w:rPr>
        <w:t>Unregistrierte</w:t>
      </w:r>
      <w:proofErr w:type="spellEnd"/>
      <w:r>
        <w:rPr>
          <w:rFonts w:ascii="Arial" w:hAnsi="Arial" w:cs="Arial"/>
        </w:rPr>
        <w:t xml:space="preserve"> Benutzer</w:t>
      </w: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</w:p>
    <w:p w:rsidR="005C3093" w:rsidRDefault="005C3093" w:rsidP="005C3093">
      <w:pPr>
        <w:pStyle w:val="KeinLeerraum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Account erstellen</w:t>
      </w:r>
    </w:p>
    <w:p w:rsidR="005C3093" w:rsidRDefault="005C3093" w:rsidP="005C3093">
      <w:pPr>
        <w:pStyle w:val="KeinLeerraum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Passwort zurücksetzen</w:t>
      </w:r>
    </w:p>
    <w:p w:rsidR="005C3093" w:rsidRDefault="005C3093" w:rsidP="005C3093">
      <w:pPr>
        <w:pStyle w:val="KeinLeerraum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Kontaktformular benutzen</w:t>
      </w: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</w:p>
    <w:p w:rsidR="00B04492" w:rsidRDefault="005C3093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04492">
        <w:rPr>
          <w:rFonts w:ascii="Arial" w:hAnsi="Arial" w:cs="Arial"/>
        </w:rPr>
        <w:t xml:space="preserve">.1 </w:t>
      </w:r>
      <w:proofErr w:type="gramStart"/>
      <w:r w:rsidR="00B04492">
        <w:rPr>
          <w:rFonts w:ascii="Arial" w:hAnsi="Arial" w:cs="Arial"/>
        </w:rPr>
        <w:t>Rolle</w:t>
      </w:r>
      <w:proofErr w:type="gramEnd"/>
      <w:r w:rsidR="00B04492">
        <w:rPr>
          <w:rFonts w:ascii="Arial" w:hAnsi="Arial" w:cs="Arial"/>
        </w:rPr>
        <w:t xml:space="preserve"> der Eltern</w:t>
      </w:r>
    </w:p>
    <w:p w:rsidR="00B04492" w:rsidRDefault="00B04492" w:rsidP="006B40AA">
      <w:pPr>
        <w:pStyle w:val="KeinLeerraum"/>
        <w:jc w:val="both"/>
        <w:rPr>
          <w:rFonts w:ascii="Arial" w:hAnsi="Arial" w:cs="Arial"/>
        </w:rPr>
      </w:pPr>
    </w:p>
    <w:p w:rsidR="005C3093" w:rsidRDefault="005C3093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Kinder eintragen</w:t>
      </w:r>
    </w:p>
    <w:p w:rsidR="005C3093" w:rsidRDefault="005C3093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Liste aller Lehrer einsehen</w:t>
      </w:r>
    </w:p>
    <w:p w:rsidR="005C3093" w:rsidRDefault="005C3093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Belegte und freie Termine eines Lehrers einsehen</w:t>
      </w:r>
    </w:p>
    <w:p w:rsidR="005C3093" w:rsidRDefault="000C7819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Übersicht, über die vereinbarten Termine drucken</w:t>
      </w:r>
    </w:p>
    <w:p w:rsidR="000C7819" w:rsidRDefault="000C7819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Verwalten der eigenen Benutzerdaten</w:t>
      </w: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</w:p>
    <w:p w:rsidR="00B04492" w:rsidRDefault="005C3093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04492">
        <w:rPr>
          <w:rFonts w:ascii="Arial" w:hAnsi="Arial" w:cs="Arial"/>
        </w:rPr>
        <w:t xml:space="preserve">.2 </w:t>
      </w:r>
      <w:proofErr w:type="gramStart"/>
      <w:r w:rsidR="00B04492">
        <w:rPr>
          <w:rFonts w:ascii="Arial" w:hAnsi="Arial" w:cs="Arial"/>
        </w:rPr>
        <w:t>Rolle</w:t>
      </w:r>
      <w:proofErr w:type="gramEnd"/>
      <w:r w:rsidR="00B04492">
        <w:rPr>
          <w:rFonts w:ascii="Arial" w:hAnsi="Arial" w:cs="Arial"/>
        </w:rPr>
        <w:t xml:space="preserve"> der Lehrer</w:t>
      </w:r>
    </w:p>
    <w:p w:rsidR="00B04492" w:rsidRDefault="00B04492" w:rsidP="006B40AA">
      <w:pPr>
        <w:pStyle w:val="KeinLeerraum"/>
        <w:jc w:val="both"/>
        <w:rPr>
          <w:rFonts w:ascii="Arial" w:hAnsi="Arial" w:cs="Arial"/>
        </w:rPr>
      </w:pPr>
    </w:p>
    <w:p w:rsidR="005C3093" w:rsidRDefault="000C7819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Einsehen Ihrer eigenen Liste von Terminen</w:t>
      </w:r>
    </w:p>
    <w:p w:rsidR="000C7819" w:rsidRDefault="000C7819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Löschen von Terminen</w:t>
      </w:r>
    </w:p>
    <w:p w:rsidR="000C7819" w:rsidRDefault="000C7819" w:rsidP="005C3093">
      <w:pPr>
        <w:pStyle w:val="KeinLeerraum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Drucken Ihres Zeitplans</w:t>
      </w:r>
    </w:p>
    <w:p w:rsidR="005C3093" w:rsidRDefault="005C3093" w:rsidP="006B40AA">
      <w:pPr>
        <w:pStyle w:val="KeinLeerraum"/>
        <w:jc w:val="both"/>
        <w:rPr>
          <w:rFonts w:ascii="Arial" w:hAnsi="Arial" w:cs="Arial"/>
        </w:rPr>
      </w:pPr>
    </w:p>
    <w:p w:rsidR="00B04492" w:rsidRDefault="005C3093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04492">
        <w:rPr>
          <w:rFonts w:ascii="Arial" w:hAnsi="Arial" w:cs="Arial"/>
        </w:rPr>
        <w:t xml:space="preserve">.3 </w:t>
      </w:r>
      <w:proofErr w:type="gramStart"/>
      <w:r w:rsidR="00B04492">
        <w:rPr>
          <w:rFonts w:ascii="Arial" w:hAnsi="Arial" w:cs="Arial"/>
        </w:rPr>
        <w:t>Rolle</w:t>
      </w:r>
      <w:proofErr w:type="gramEnd"/>
      <w:r w:rsidR="00B04492">
        <w:rPr>
          <w:rFonts w:ascii="Arial" w:hAnsi="Arial" w:cs="Arial"/>
        </w:rPr>
        <w:t xml:space="preserve"> der Verwaltung</w:t>
      </w:r>
    </w:p>
    <w:p w:rsidR="00B04492" w:rsidRDefault="00B04492" w:rsidP="006B40AA">
      <w:pPr>
        <w:pStyle w:val="KeinLeerraum"/>
        <w:jc w:val="both"/>
        <w:rPr>
          <w:rFonts w:ascii="Arial" w:hAnsi="Arial" w:cs="Arial"/>
        </w:rPr>
      </w:pPr>
    </w:p>
    <w:p w:rsidR="000F36F9" w:rsidRDefault="000F36F9" w:rsidP="000C7819">
      <w:pPr>
        <w:pStyle w:val="KeinLeerraum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Nachtragen von Terminen</w:t>
      </w:r>
    </w:p>
    <w:p w:rsidR="000C7819" w:rsidRDefault="000C7819" w:rsidP="000C7819">
      <w:pPr>
        <w:pStyle w:val="KeinLeerraum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Verwalten aller Benutzerdaten</w:t>
      </w:r>
    </w:p>
    <w:p w:rsidR="004632E8" w:rsidRDefault="004632E8" w:rsidP="000C7819">
      <w:pPr>
        <w:pStyle w:val="KeinLeerraum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Rollenzuweisung</w:t>
      </w:r>
    </w:p>
    <w:p w:rsidR="000C7819" w:rsidRDefault="000F36F9" w:rsidP="000C7819">
      <w:pPr>
        <w:pStyle w:val="KeinLeerraum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Ausdrucken aller Zeitpläne der Lehrer</w:t>
      </w:r>
    </w:p>
    <w:p w:rsidR="000C7819" w:rsidRDefault="000C7819" w:rsidP="006B40AA">
      <w:pPr>
        <w:pStyle w:val="KeinLeerraum"/>
        <w:jc w:val="both"/>
        <w:rPr>
          <w:rFonts w:ascii="Arial" w:hAnsi="Arial" w:cs="Arial"/>
        </w:rPr>
      </w:pPr>
    </w:p>
    <w:p w:rsidR="00B04492" w:rsidRDefault="005C3093" w:rsidP="006B40AA">
      <w:pPr>
        <w:pStyle w:val="KeinLeerraum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04492">
        <w:rPr>
          <w:rFonts w:ascii="Arial" w:hAnsi="Arial" w:cs="Arial"/>
        </w:rPr>
        <w:t xml:space="preserve">.4 </w:t>
      </w:r>
      <w:proofErr w:type="gramStart"/>
      <w:r w:rsidR="00B04492">
        <w:rPr>
          <w:rFonts w:ascii="Arial" w:hAnsi="Arial" w:cs="Arial"/>
        </w:rPr>
        <w:t>Rolle</w:t>
      </w:r>
      <w:proofErr w:type="gramEnd"/>
      <w:r w:rsidR="00B04492">
        <w:rPr>
          <w:rFonts w:ascii="Arial" w:hAnsi="Arial" w:cs="Arial"/>
        </w:rPr>
        <w:t xml:space="preserve"> der Administratoren</w:t>
      </w:r>
    </w:p>
    <w:p w:rsidR="0073219F" w:rsidRDefault="0073219F" w:rsidP="006B40AA">
      <w:pPr>
        <w:pStyle w:val="KeinLeerraum"/>
        <w:jc w:val="both"/>
        <w:rPr>
          <w:rFonts w:ascii="Arial" w:hAnsi="Arial" w:cs="Arial"/>
        </w:rPr>
      </w:pPr>
    </w:p>
    <w:p w:rsidR="000F36F9" w:rsidRDefault="000F36F9" w:rsidP="000F36F9">
      <w:pPr>
        <w:pStyle w:val="KeinLeerraum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Festlegen eines Elternsprechtags (Datum, Start- und Endzeit)</w:t>
      </w:r>
    </w:p>
    <w:p w:rsidR="00BD7356" w:rsidRDefault="00BD7356" w:rsidP="000F36F9">
      <w:pPr>
        <w:pStyle w:val="KeinLeerraum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Einstellen eines Anmeldeschlusses</w:t>
      </w:r>
    </w:p>
    <w:p w:rsidR="000F36F9" w:rsidRDefault="000F36F9" w:rsidP="000F36F9">
      <w:pPr>
        <w:pStyle w:val="KeinLeerraum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Festlegen der Gesprächsdauer</w:t>
      </w:r>
    </w:p>
    <w:p w:rsidR="000F36F9" w:rsidRDefault="004632E8" w:rsidP="000F36F9">
      <w:pPr>
        <w:pStyle w:val="KeinLeerraum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Festlegen der Anzahl an Terminen pro Account</w:t>
      </w:r>
    </w:p>
    <w:p w:rsidR="004632E8" w:rsidRDefault="004632E8" w:rsidP="000F36F9">
      <w:pPr>
        <w:pStyle w:val="KeinLeerraum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Datenbankverwaltung</w:t>
      </w:r>
    </w:p>
    <w:p w:rsidR="000F36F9" w:rsidRDefault="000F36F9" w:rsidP="006B40AA">
      <w:pPr>
        <w:pStyle w:val="KeinLeerraum"/>
        <w:jc w:val="both"/>
        <w:rPr>
          <w:rFonts w:ascii="Arial" w:hAnsi="Arial" w:cs="Arial"/>
        </w:rPr>
      </w:pPr>
    </w:p>
    <w:p w:rsidR="0073219F" w:rsidRPr="000C583A" w:rsidRDefault="005C3093" w:rsidP="006B40AA">
      <w:pPr>
        <w:pStyle w:val="KeinLeerraum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0C583A" w:rsidRPr="000C583A">
        <w:rPr>
          <w:rFonts w:ascii="Arial" w:hAnsi="Arial" w:cs="Arial"/>
          <w:sz w:val="28"/>
          <w:szCs w:val="28"/>
        </w:rPr>
        <w:t xml:space="preserve"> Abgrenzungskriterien</w:t>
      </w:r>
    </w:p>
    <w:p w:rsidR="0073219F" w:rsidRDefault="0073219F" w:rsidP="006B40AA">
      <w:pPr>
        <w:pStyle w:val="KeinLeerraum"/>
        <w:jc w:val="both"/>
        <w:rPr>
          <w:rFonts w:ascii="Arial" w:hAnsi="Arial" w:cs="Arial"/>
        </w:rPr>
      </w:pPr>
    </w:p>
    <w:p w:rsidR="0073219F" w:rsidRDefault="00A11860" w:rsidP="00A11860">
      <w:pPr>
        <w:pStyle w:val="KeinLeerraum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Lehrer sollen keine Termine blockieren können</w:t>
      </w:r>
    </w:p>
    <w:p w:rsidR="00A11860" w:rsidRDefault="00A11860" w:rsidP="00A11860">
      <w:pPr>
        <w:pStyle w:val="KeinLeerraum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Kein </w:t>
      </w:r>
      <w:r w:rsidR="00E71E38">
        <w:rPr>
          <w:rFonts w:ascii="Arial" w:hAnsi="Arial" w:cs="Arial"/>
        </w:rPr>
        <w:t xml:space="preserve">integrierter </w:t>
      </w:r>
      <w:proofErr w:type="spellStart"/>
      <w:r w:rsidR="00E71E38">
        <w:rPr>
          <w:rFonts w:ascii="Arial" w:hAnsi="Arial" w:cs="Arial"/>
        </w:rPr>
        <w:t>Raumplan</w:t>
      </w:r>
      <w:proofErr w:type="spellEnd"/>
    </w:p>
    <w:sectPr w:rsidR="00A11860" w:rsidSect="00BB1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4767"/>
    <w:multiLevelType w:val="hybridMultilevel"/>
    <w:tmpl w:val="126C0D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910E7F"/>
    <w:multiLevelType w:val="hybridMultilevel"/>
    <w:tmpl w:val="877C15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6D2B1D"/>
    <w:multiLevelType w:val="hybridMultilevel"/>
    <w:tmpl w:val="76DA1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404A5"/>
    <w:multiLevelType w:val="hybridMultilevel"/>
    <w:tmpl w:val="BE925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37FF2"/>
    <w:multiLevelType w:val="hybridMultilevel"/>
    <w:tmpl w:val="52E6B3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5D6478"/>
    <w:multiLevelType w:val="hybridMultilevel"/>
    <w:tmpl w:val="2FE4C5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E357E1"/>
    <w:multiLevelType w:val="hybridMultilevel"/>
    <w:tmpl w:val="2CFAB90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9B379C"/>
    <w:multiLevelType w:val="hybridMultilevel"/>
    <w:tmpl w:val="13EEEC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E49AF"/>
    <w:multiLevelType w:val="hybridMultilevel"/>
    <w:tmpl w:val="27E4C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1731C"/>
    <w:multiLevelType w:val="hybridMultilevel"/>
    <w:tmpl w:val="2AE877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282813"/>
    <w:multiLevelType w:val="hybridMultilevel"/>
    <w:tmpl w:val="E8C67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55F8F"/>
    <w:multiLevelType w:val="hybridMultilevel"/>
    <w:tmpl w:val="8E328F2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E8460B"/>
    <w:multiLevelType w:val="hybridMultilevel"/>
    <w:tmpl w:val="604E18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12"/>
  </w:num>
  <w:num w:numId="8">
    <w:abstractNumId w:val="6"/>
  </w:num>
  <w:num w:numId="9">
    <w:abstractNumId w:val="10"/>
  </w:num>
  <w:num w:numId="10">
    <w:abstractNumId w:val="7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59A0"/>
    <w:rsid w:val="000559A0"/>
    <w:rsid w:val="000C583A"/>
    <w:rsid w:val="000C7819"/>
    <w:rsid w:val="000F36F9"/>
    <w:rsid w:val="00103D1B"/>
    <w:rsid w:val="00244849"/>
    <w:rsid w:val="002A528C"/>
    <w:rsid w:val="003F67DF"/>
    <w:rsid w:val="004632E8"/>
    <w:rsid w:val="004D6D8D"/>
    <w:rsid w:val="005C3093"/>
    <w:rsid w:val="00610B66"/>
    <w:rsid w:val="00614C99"/>
    <w:rsid w:val="0063452A"/>
    <w:rsid w:val="00687829"/>
    <w:rsid w:val="006B40AA"/>
    <w:rsid w:val="006D5508"/>
    <w:rsid w:val="0073219F"/>
    <w:rsid w:val="007D4C44"/>
    <w:rsid w:val="00A11860"/>
    <w:rsid w:val="00B04492"/>
    <w:rsid w:val="00BB1082"/>
    <w:rsid w:val="00BD7356"/>
    <w:rsid w:val="00E71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9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559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3DAF73-A92B-4609-B74F-5AA07E95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17</cp:revision>
  <dcterms:created xsi:type="dcterms:W3CDTF">2013-03-17T11:25:00Z</dcterms:created>
  <dcterms:modified xsi:type="dcterms:W3CDTF">2013-03-20T17:16:00Z</dcterms:modified>
</cp:coreProperties>
</file>