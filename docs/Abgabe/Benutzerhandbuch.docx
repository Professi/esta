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Elternsprechtags-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applikation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4324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964324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857500" cy="659423"/>
            <wp:effectExtent l="19050" t="0" r="0" b="0"/>
            <wp:docPr id="2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ESTA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Benutzerhandbuch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23733C">
        <w:rPr>
          <w:rFonts w:ascii="Arial" w:hAnsi="Arial" w:cs="Arial"/>
          <w:sz w:val="56"/>
          <w:szCs w:val="56"/>
        </w:rPr>
        <w:t>Ein Projekt von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964324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  <w:lang w:val="en-US"/>
        </w:rPr>
      </w:pPr>
      <w:r w:rsidRPr="00964324">
        <w:rPr>
          <w:rFonts w:ascii="Arial" w:hAnsi="Arial" w:cs="Arial"/>
          <w:sz w:val="48"/>
          <w:szCs w:val="48"/>
          <w:lang w:val="en-US"/>
        </w:rPr>
        <w:t>Christian Ehringfeld</w:t>
      </w:r>
    </w:p>
    <w:p w:rsidR="00961E23" w:rsidRPr="00964324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  <w:lang w:val="en-US"/>
        </w:rPr>
      </w:pPr>
      <w:r w:rsidRPr="00964324">
        <w:rPr>
          <w:rFonts w:ascii="Arial" w:hAnsi="Arial" w:cs="Arial"/>
          <w:sz w:val="48"/>
          <w:szCs w:val="48"/>
          <w:lang w:val="en-US"/>
        </w:rPr>
        <w:t>David Mock</w:t>
      </w:r>
    </w:p>
    <w:p w:rsidR="00961E23" w:rsidRPr="00964324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  <w:lang w:val="en-US"/>
        </w:rPr>
      </w:pPr>
      <w:r w:rsidRPr="00964324">
        <w:rPr>
          <w:rFonts w:ascii="Arial" w:hAnsi="Arial" w:cs="Arial"/>
          <w:sz w:val="48"/>
          <w:szCs w:val="48"/>
          <w:lang w:val="en-US"/>
        </w:rPr>
        <w:t xml:space="preserve">Matthias </w:t>
      </w:r>
      <w:proofErr w:type="spellStart"/>
      <w:r w:rsidRPr="00964324">
        <w:rPr>
          <w:rFonts w:ascii="Arial" w:hAnsi="Arial" w:cs="Arial"/>
          <w:sz w:val="48"/>
          <w:szCs w:val="48"/>
          <w:lang w:val="en-US"/>
        </w:rPr>
        <w:t>Unterbusch</w:t>
      </w:r>
      <w:proofErr w:type="spellEnd"/>
    </w:p>
    <w:p w:rsidR="00961E23" w:rsidRPr="00964324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</w:p>
    <w:p w:rsidR="00961E23" w:rsidRPr="00964324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</w:p>
    <w:p w:rsidR="00961E23" w:rsidRPr="00964324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</w:p>
    <w:p w:rsidR="00E225C2" w:rsidRPr="00964324" w:rsidRDefault="00E225C2" w:rsidP="00961E23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</w:p>
    <w:p w:rsidR="008739D1" w:rsidRPr="00964324" w:rsidRDefault="008739D1" w:rsidP="00106666">
      <w:pPr>
        <w:pStyle w:val="KeinLeerraum"/>
        <w:jc w:val="both"/>
        <w:rPr>
          <w:rFonts w:ascii="Arial" w:hAnsi="Arial" w:cs="Arial"/>
          <w:sz w:val="24"/>
          <w:szCs w:val="24"/>
          <w:lang w:val="en-US"/>
        </w:rPr>
      </w:pPr>
    </w:p>
    <w:p w:rsidR="0023733C" w:rsidRPr="00964324" w:rsidRDefault="0023733C" w:rsidP="00106666">
      <w:pPr>
        <w:pStyle w:val="KeinLeerraum"/>
        <w:jc w:val="both"/>
        <w:rPr>
          <w:rFonts w:ascii="Arial" w:hAnsi="Arial" w:cs="Arial"/>
          <w:sz w:val="24"/>
          <w:szCs w:val="24"/>
          <w:lang w:val="en-US"/>
        </w:rPr>
      </w:pPr>
    </w:p>
    <w:p w:rsidR="004263A9" w:rsidRPr="004263A9" w:rsidRDefault="004263A9" w:rsidP="00106666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4263A9">
        <w:rPr>
          <w:rFonts w:ascii="Arial" w:hAnsi="Arial" w:cs="Arial"/>
          <w:sz w:val="28"/>
          <w:szCs w:val="28"/>
        </w:rPr>
        <w:t>Inhaltsverzeichnis</w:t>
      </w:r>
    </w:p>
    <w:p w:rsidR="004263A9" w:rsidRPr="0023733C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D2DCB" w:rsidRPr="0023733C" w:rsidRDefault="00A01D7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1 </w:t>
      </w:r>
      <w:r w:rsidR="00982D18" w:rsidRPr="0023733C">
        <w:rPr>
          <w:rFonts w:ascii="Arial" w:hAnsi="Arial" w:cs="Arial"/>
          <w:sz w:val="24"/>
          <w:szCs w:val="24"/>
        </w:rPr>
        <w:t>Allgemeines</w:t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  <w:t>3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1D2DCB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1.1 </w:t>
      </w:r>
      <w:r w:rsidR="00982D18" w:rsidRPr="0023733C">
        <w:rPr>
          <w:rFonts w:ascii="Arial" w:hAnsi="Arial" w:cs="Arial"/>
          <w:sz w:val="24"/>
          <w:szCs w:val="24"/>
        </w:rPr>
        <w:t>Registrierung</w:t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  <w:t>3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1.2 Logi</w:t>
      </w:r>
      <w:r w:rsidR="00BC032A" w:rsidRPr="0023733C">
        <w:rPr>
          <w:rFonts w:ascii="Arial" w:hAnsi="Arial" w:cs="Arial"/>
          <w:sz w:val="24"/>
          <w:szCs w:val="24"/>
        </w:rPr>
        <w:t>n</w:t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  <w:t>4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1.3 Kinder hinzufügen</w:t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  <w:t>5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E521C8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1.4</w:t>
      </w:r>
      <w:r w:rsidR="00E521C8" w:rsidRPr="0023733C">
        <w:rPr>
          <w:rFonts w:ascii="Arial" w:hAnsi="Arial" w:cs="Arial"/>
          <w:sz w:val="24"/>
          <w:szCs w:val="24"/>
        </w:rPr>
        <w:t xml:space="preserve"> </w:t>
      </w:r>
      <w:r w:rsidR="00982D18" w:rsidRPr="0023733C">
        <w:rPr>
          <w:rFonts w:ascii="Arial" w:hAnsi="Arial" w:cs="Arial"/>
          <w:sz w:val="24"/>
          <w:szCs w:val="24"/>
        </w:rPr>
        <w:t>Accountverwaltung</w:t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  <w:t>5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6023A0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1.5</w:t>
      </w:r>
      <w:r w:rsidR="006023A0" w:rsidRPr="0023733C">
        <w:rPr>
          <w:rFonts w:ascii="Arial" w:hAnsi="Arial" w:cs="Arial"/>
          <w:sz w:val="24"/>
          <w:szCs w:val="24"/>
        </w:rPr>
        <w:t xml:space="preserve"> Passwort vergessen</w:t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  <w:t>6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1.6 Hilfe bei Fragen</w:t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  <w:t>7</w:t>
      </w:r>
    </w:p>
    <w:p w:rsidR="001D2DCB" w:rsidRPr="0023733C" w:rsidRDefault="001D2DCB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8A566B" w:rsidRPr="0023733C" w:rsidRDefault="00FC7CF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2 </w:t>
      </w:r>
      <w:r w:rsidR="00982D18" w:rsidRPr="0023733C">
        <w:rPr>
          <w:rFonts w:ascii="Arial" w:hAnsi="Arial" w:cs="Arial"/>
          <w:sz w:val="24"/>
          <w:szCs w:val="24"/>
        </w:rPr>
        <w:t>Terminvereinbarung</w:t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  <w:t>8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BC032A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2.1 Menü</w:t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  <w:t>8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2.2 </w:t>
      </w:r>
      <w:r w:rsidR="00982D18" w:rsidRPr="0023733C">
        <w:rPr>
          <w:rFonts w:ascii="Arial" w:hAnsi="Arial" w:cs="Arial"/>
          <w:sz w:val="24"/>
          <w:szCs w:val="24"/>
        </w:rPr>
        <w:t>Lehrerfilter</w:t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  <w:t>8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4706ED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2.3 </w:t>
      </w:r>
      <w:proofErr w:type="gramStart"/>
      <w:r w:rsidR="00300B76" w:rsidRPr="0023733C">
        <w:rPr>
          <w:rFonts w:ascii="Arial" w:hAnsi="Arial" w:cs="Arial"/>
          <w:sz w:val="24"/>
          <w:szCs w:val="24"/>
        </w:rPr>
        <w:t>Termin</w:t>
      </w:r>
      <w:proofErr w:type="gramEnd"/>
      <w:r w:rsidR="00300B76" w:rsidRPr="0023733C">
        <w:rPr>
          <w:rFonts w:ascii="Arial" w:hAnsi="Arial" w:cs="Arial"/>
          <w:sz w:val="24"/>
          <w:szCs w:val="24"/>
        </w:rPr>
        <w:t xml:space="preserve"> festlegen</w:t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  <w:t>9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203BC6" w:rsidRPr="0023733C" w:rsidRDefault="008C2C2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2.4 L</w:t>
      </w:r>
      <w:r w:rsidR="00203BC6" w:rsidRPr="0023733C">
        <w:rPr>
          <w:rFonts w:ascii="Arial" w:hAnsi="Arial" w:cs="Arial"/>
          <w:sz w:val="24"/>
          <w:szCs w:val="24"/>
        </w:rPr>
        <w:t>iste</w:t>
      </w:r>
      <w:r w:rsidRPr="0023733C">
        <w:rPr>
          <w:rFonts w:ascii="Arial" w:hAnsi="Arial" w:cs="Arial"/>
          <w:sz w:val="24"/>
          <w:szCs w:val="24"/>
        </w:rPr>
        <w:t>n</w:t>
      </w:r>
      <w:r w:rsidR="00203BC6" w:rsidRPr="0023733C">
        <w:rPr>
          <w:rFonts w:ascii="Arial" w:hAnsi="Arial" w:cs="Arial"/>
          <w:sz w:val="24"/>
          <w:szCs w:val="24"/>
        </w:rPr>
        <w:t xml:space="preserve"> drucken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10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3 </w:t>
      </w:r>
      <w:r w:rsidR="00982D18" w:rsidRPr="0023733C">
        <w:rPr>
          <w:rFonts w:ascii="Arial" w:hAnsi="Arial" w:cs="Arial"/>
          <w:sz w:val="24"/>
          <w:szCs w:val="24"/>
        </w:rPr>
        <w:t>Verwaltung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10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3.1 </w:t>
      </w:r>
      <w:r w:rsidR="00982D18" w:rsidRPr="0023733C">
        <w:rPr>
          <w:rFonts w:ascii="Arial" w:hAnsi="Arial" w:cs="Arial"/>
          <w:sz w:val="24"/>
          <w:szCs w:val="24"/>
        </w:rPr>
        <w:t>Termine manuell eintragen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10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3.2 </w:t>
      </w:r>
      <w:r w:rsidR="00982D18" w:rsidRPr="0023733C">
        <w:rPr>
          <w:rFonts w:ascii="Arial" w:hAnsi="Arial" w:cs="Arial"/>
          <w:sz w:val="24"/>
          <w:szCs w:val="24"/>
        </w:rPr>
        <w:t>Benutzerverwaltung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11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041AD2" w:rsidRPr="0023733C" w:rsidRDefault="00041A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3.3 Lehrer einlesen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11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BC032A" w:rsidRPr="0023733C" w:rsidRDefault="00041A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3.4</w:t>
      </w:r>
      <w:r w:rsidR="000B2DEB" w:rsidRPr="0023733C">
        <w:rPr>
          <w:rFonts w:ascii="Arial" w:hAnsi="Arial" w:cs="Arial"/>
          <w:sz w:val="24"/>
          <w:szCs w:val="24"/>
        </w:rPr>
        <w:t xml:space="preserve"> </w:t>
      </w:r>
      <w:r w:rsidR="00982D18" w:rsidRPr="0023733C">
        <w:rPr>
          <w:rFonts w:ascii="Arial" w:hAnsi="Arial" w:cs="Arial"/>
          <w:sz w:val="24"/>
          <w:szCs w:val="24"/>
        </w:rPr>
        <w:t>TANs erstellen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12</w:t>
      </w: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4 Administration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12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E31785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4.1</w:t>
      </w:r>
      <w:r w:rsidR="00E31785" w:rsidRPr="0023733C">
        <w:rPr>
          <w:rFonts w:ascii="Arial" w:hAnsi="Arial" w:cs="Arial"/>
          <w:sz w:val="24"/>
          <w:szCs w:val="24"/>
        </w:rPr>
        <w:t xml:space="preserve"> </w:t>
      </w:r>
      <w:r w:rsidR="00036367" w:rsidRPr="0023733C">
        <w:rPr>
          <w:rFonts w:ascii="Arial" w:hAnsi="Arial" w:cs="Arial"/>
          <w:sz w:val="24"/>
          <w:szCs w:val="24"/>
        </w:rPr>
        <w:t>Schüler</w:t>
      </w:r>
      <w:r w:rsidRPr="0023733C">
        <w:rPr>
          <w:rFonts w:ascii="Arial" w:hAnsi="Arial" w:cs="Arial"/>
          <w:sz w:val="24"/>
          <w:szCs w:val="24"/>
        </w:rPr>
        <w:t>verwaltung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12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982D18" w:rsidP="00106666">
      <w:pPr>
        <w:pStyle w:val="KeinLeerraum"/>
        <w:ind w:firstLine="708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4.2</w:t>
      </w:r>
      <w:r w:rsidR="001D2DCB" w:rsidRPr="002373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00B76" w:rsidRPr="0023733C">
        <w:rPr>
          <w:rFonts w:ascii="Arial" w:hAnsi="Arial" w:cs="Arial"/>
          <w:sz w:val="24"/>
          <w:szCs w:val="24"/>
        </w:rPr>
        <w:t>Datum</w:t>
      </w:r>
      <w:proofErr w:type="gramEnd"/>
      <w:r w:rsidR="00300B76" w:rsidRPr="0023733C">
        <w:rPr>
          <w:rFonts w:ascii="Arial" w:hAnsi="Arial" w:cs="Arial"/>
          <w:sz w:val="24"/>
          <w:szCs w:val="24"/>
        </w:rPr>
        <w:t xml:space="preserve"> de</w:t>
      </w:r>
      <w:r w:rsidR="00EE7714" w:rsidRPr="0023733C">
        <w:rPr>
          <w:rFonts w:ascii="Arial" w:hAnsi="Arial" w:cs="Arial"/>
          <w:sz w:val="24"/>
          <w:szCs w:val="24"/>
        </w:rPr>
        <w:t>s</w:t>
      </w:r>
      <w:r w:rsidR="008739D1" w:rsidRPr="0023733C">
        <w:rPr>
          <w:rFonts w:ascii="Arial" w:hAnsi="Arial" w:cs="Arial"/>
          <w:sz w:val="24"/>
          <w:szCs w:val="24"/>
        </w:rPr>
        <w:t xml:space="preserve"> </w:t>
      </w:r>
      <w:r w:rsidR="00300B76" w:rsidRPr="0023733C">
        <w:rPr>
          <w:rFonts w:ascii="Arial" w:hAnsi="Arial" w:cs="Arial"/>
          <w:sz w:val="24"/>
          <w:szCs w:val="24"/>
        </w:rPr>
        <w:t>Elternsprechtags festlegen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13</w:t>
      </w: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Pr="0023733C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37017" w:rsidRPr="00937017" w:rsidRDefault="009370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37017" w:rsidRPr="00937017" w:rsidRDefault="009370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1 </w:t>
      </w:r>
      <w:r w:rsidR="00982D18" w:rsidRPr="0023733C">
        <w:rPr>
          <w:rFonts w:ascii="Arial" w:hAnsi="Arial" w:cs="Arial"/>
          <w:b/>
          <w:sz w:val="28"/>
          <w:szCs w:val="28"/>
        </w:rPr>
        <w:t>Allgemeines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C40A6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folgende Screenshot zeigt die Hauptseite der Elternsprechtagssoftware.</w:t>
      </w:r>
    </w:p>
    <w:p w:rsidR="00DC40A6" w:rsidRPr="0023733C" w:rsidRDefault="00DC40A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A17942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4848225"/>
            <wp:effectExtent l="19050" t="0" r="0" b="0"/>
            <wp:docPr id="1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ED" w:rsidRPr="0023733C" w:rsidRDefault="006159E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24"/>
          <w:szCs w:val="24"/>
        </w:rPr>
        <w:tab/>
      </w:r>
      <w:r w:rsidR="00643B49" w:rsidRPr="0023733C">
        <w:rPr>
          <w:rFonts w:ascii="Arial" w:hAnsi="Arial" w:cs="Arial"/>
          <w:sz w:val="18"/>
          <w:szCs w:val="18"/>
        </w:rPr>
        <w:t xml:space="preserve">Abb. 1: </w:t>
      </w:r>
      <w:r w:rsidR="00982D18" w:rsidRPr="0023733C">
        <w:rPr>
          <w:rFonts w:ascii="Arial" w:hAnsi="Arial" w:cs="Arial"/>
          <w:sz w:val="18"/>
          <w:szCs w:val="18"/>
        </w:rPr>
        <w:t>Startseite</w:t>
      </w:r>
    </w:p>
    <w:p w:rsidR="00B90A91" w:rsidRPr="0023733C" w:rsidRDefault="00B90A9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1.1 </w:t>
      </w:r>
      <w:r w:rsidR="00982D18" w:rsidRPr="0023733C">
        <w:rPr>
          <w:rFonts w:ascii="Arial" w:hAnsi="Arial" w:cs="Arial"/>
          <w:b/>
          <w:sz w:val="24"/>
          <w:szCs w:val="24"/>
        </w:rPr>
        <w:t>Registrierung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kann sich registrieren, indem er auf der Hauptseite auf den Schriftzug „Benötigen Sie ei</w:t>
      </w:r>
      <w:r w:rsidR="000A7771" w:rsidRPr="0023733C">
        <w:rPr>
          <w:rFonts w:ascii="Arial" w:hAnsi="Arial" w:cs="Arial"/>
          <w:sz w:val="24"/>
          <w:szCs w:val="24"/>
        </w:rPr>
        <w:t>nen Zugang? Klicken Sie hier.“ k</w:t>
      </w:r>
      <w:r w:rsidRPr="0023733C">
        <w:rPr>
          <w:rFonts w:ascii="Arial" w:hAnsi="Arial" w:cs="Arial"/>
          <w:sz w:val="24"/>
          <w:szCs w:val="24"/>
        </w:rPr>
        <w:t>lickt.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15C40" w:rsidRPr="0023733C" w:rsidRDefault="008124E5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981325" cy="552450"/>
            <wp:effectExtent l="19050" t="0" r="9525" b="0"/>
            <wp:docPr id="2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B54F1A" w:rsidRPr="0023733C" w:rsidRDefault="00B90A91" w:rsidP="0013111F">
      <w:pPr>
        <w:pStyle w:val="KeinLeerraum"/>
        <w:jc w:val="center"/>
        <w:rPr>
          <w:rFonts w:ascii="Arial" w:hAnsi="Arial" w:cs="Arial"/>
          <w:sz w:val="16"/>
          <w:szCs w:val="16"/>
        </w:rPr>
      </w:pPr>
      <w:r w:rsidRPr="0023733C">
        <w:rPr>
          <w:rFonts w:ascii="Arial" w:hAnsi="Arial" w:cs="Arial"/>
          <w:sz w:val="16"/>
          <w:szCs w:val="16"/>
        </w:rPr>
        <w:t>Abb. 2</w:t>
      </w:r>
      <w:r w:rsidR="00B54F1A" w:rsidRPr="0023733C">
        <w:rPr>
          <w:rFonts w:ascii="Arial" w:hAnsi="Arial" w:cs="Arial"/>
          <w:sz w:val="16"/>
          <w:szCs w:val="16"/>
        </w:rPr>
        <w:t xml:space="preserve">: </w:t>
      </w:r>
      <w:r w:rsidR="00982D18" w:rsidRPr="0023733C">
        <w:rPr>
          <w:rFonts w:ascii="Arial" w:hAnsi="Arial" w:cs="Arial"/>
          <w:sz w:val="18"/>
          <w:szCs w:val="18"/>
        </w:rPr>
        <w:t>Registrationslink</w:t>
      </w:r>
    </w:p>
    <w:p w:rsidR="00B54F1A" w:rsidRPr="0023733C" w:rsidRDefault="00B54F1A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37017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Auf dieser Seite muss der Benutzer</w:t>
      </w:r>
      <w:r w:rsidR="00A15C40" w:rsidRPr="0023733C">
        <w:rPr>
          <w:rFonts w:ascii="Arial" w:hAnsi="Arial" w:cs="Arial"/>
          <w:sz w:val="24"/>
          <w:szCs w:val="24"/>
        </w:rPr>
        <w:t xml:space="preserve"> die rot </w:t>
      </w:r>
      <w:r w:rsidR="00A37846" w:rsidRPr="0023733C">
        <w:rPr>
          <w:rFonts w:ascii="Arial" w:hAnsi="Arial" w:cs="Arial"/>
          <w:sz w:val="24"/>
          <w:szCs w:val="24"/>
        </w:rPr>
        <w:t xml:space="preserve">markierten Felder ausfüllen. Bei der </w:t>
      </w:r>
      <w:r w:rsidR="006159E7" w:rsidRPr="0023733C">
        <w:rPr>
          <w:rFonts w:ascii="Arial" w:hAnsi="Arial" w:cs="Arial"/>
          <w:sz w:val="24"/>
          <w:szCs w:val="24"/>
        </w:rPr>
        <w:t xml:space="preserve">Angabe der </w:t>
      </w:r>
      <w:r w:rsidR="00D850B4" w:rsidRPr="0023733C">
        <w:rPr>
          <w:rFonts w:ascii="Arial" w:hAnsi="Arial" w:cs="Arial"/>
          <w:sz w:val="24"/>
          <w:szCs w:val="24"/>
        </w:rPr>
        <w:t>E-Mail-</w:t>
      </w:r>
      <w:r w:rsidR="00A37846" w:rsidRPr="0023733C">
        <w:rPr>
          <w:rFonts w:ascii="Arial" w:hAnsi="Arial" w:cs="Arial"/>
          <w:sz w:val="24"/>
          <w:szCs w:val="24"/>
        </w:rPr>
        <w:t>Adresse ist es wichtig</w:t>
      </w:r>
      <w:r w:rsidR="006159E7" w:rsidRPr="0023733C">
        <w:rPr>
          <w:rFonts w:ascii="Arial" w:hAnsi="Arial" w:cs="Arial"/>
          <w:sz w:val="24"/>
          <w:szCs w:val="24"/>
        </w:rPr>
        <w:t>,</w:t>
      </w:r>
      <w:r w:rsidR="00A37846" w:rsidRPr="0023733C">
        <w:rPr>
          <w:rFonts w:ascii="Arial" w:hAnsi="Arial" w:cs="Arial"/>
          <w:sz w:val="24"/>
          <w:szCs w:val="24"/>
        </w:rPr>
        <w:t xml:space="preserve"> eine gültige</w:t>
      </w:r>
      <w:r w:rsidR="00EE7714" w:rsidRPr="0023733C">
        <w:rPr>
          <w:rFonts w:ascii="Arial" w:hAnsi="Arial" w:cs="Arial"/>
          <w:sz w:val="24"/>
          <w:szCs w:val="24"/>
        </w:rPr>
        <w:t xml:space="preserve"> Adresse</w:t>
      </w:r>
      <w:r w:rsidR="00A37846" w:rsidRPr="0023733C">
        <w:rPr>
          <w:rFonts w:ascii="Arial" w:hAnsi="Arial" w:cs="Arial"/>
          <w:sz w:val="24"/>
          <w:szCs w:val="24"/>
        </w:rPr>
        <w:t xml:space="preserve"> einzutragen, da über diese ein Aktivierungslink verschickt wird. Das Passwort muss dabei mind</w:t>
      </w:r>
      <w:r w:rsidR="00DD73D9" w:rsidRPr="0023733C">
        <w:rPr>
          <w:rFonts w:ascii="Arial" w:hAnsi="Arial" w:cs="Arial"/>
          <w:sz w:val="24"/>
          <w:szCs w:val="24"/>
        </w:rPr>
        <w:t xml:space="preserve">estens acht </w:t>
      </w:r>
    </w:p>
    <w:p w:rsidR="00937017" w:rsidRDefault="009370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37017" w:rsidRDefault="009370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BF7470" w:rsidRPr="0023733C" w:rsidRDefault="00DD73D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Zeichen </w:t>
      </w:r>
      <w:r w:rsidR="00EE7714" w:rsidRPr="0023733C">
        <w:rPr>
          <w:rFonts w:ascii="Arial" w:hAnsi="Arial" w:cs="Arial"/>
          <w:sz w:val="24"/>
          <w:szCs w:val="24"/>
        </w:rPr>
        <w:t>umfassen</w:t>
      </w:r>
      <w:r w:rsidRPr="0023733C">
        <w:rPr>
          <w:rFonts w:ascii="Arial" w:hAnsi="Arial" w:cs="Arial"/>
          <w:sz w:val="24"/>
          <w:szCs w:val="24"/>
        </w:rPr>
        <w:t xml:space="preserve"> und </w:t>
      </w:r>
      <w:r w:rsidR="00EE7714" w:rsidRPr="0023733C">
        <w:rPr>
          <w:rFonts w:ascii="Arial" w:hAnsi="Arial" w:cs="Arial"/>
          <w:sz w:val="24"/>
          <w:szCs w:val="24"/>
        </w:rPr>
        <w:t xml:space="preserve">einmal </w:t>
      </w:r>
      <w:r w:rsidRPr="0023733C">
        <w:rPr>
          <w:rFonts w:ascii="Arial" w:hAnsi="Arial" w:cs="Arial"/>
          <w:sz w:val="24"/>
          <w:szCs w:val="24"/>
        </w:rPr>
        <w:t>wiederholt werden.</w:t>
      </w:r>
      <w:r w:rsidR="00643B49" w:rsidRPr="0023733C">
        <w:rPr>
          <w:rFonts w:ascii="Arial" w:hAnsi="Arial" w:cs="Arial"/>
          <w:sz w:val="24"/>
          <w:szCs w:val="24"/>
        </w:rPr>
        <w:t xml:space="preserve"> </w:t>
      </w:r>
      <w:r w:rsidR="00BF7470" w:rsidRPr="0023733C">
        <w:rPr>
          <w:rFonts w:ascii="Arial" w:hAnsi="Arial" w:cs="Arial"/>
          <w:sz w:val="24"/>
          <w:szCs w:val="24"/>
        </w:rPr>
        <w:t xml:space="preserve">Die TAN </w:t>
      </w:r>
      <w:r w:rsidR="00EE7714" w:rsidRPr="0023733C">
        <w:rPr>
          <w:rFonts w:ascii="Arial" w:hAnsi="Arial" w:cs="Arial"/>
          <w:sz w:val="24"/>
          <w:szCs w:val="24"/>
        </w:rPr>
        <w:t>erhält</w:t>
      </w:r>
      <w:r w:rsidR="00BF7470" w:rsidRPr="0023733C">
        <w:rPr>
          <w:rFonts w:ascii="Arial" w:hAnsi="Arial" w:cs="Arial"/>
          <w:sz w:val="24"/>
          <w:szCs w:val="24"/>
        </w:rPr>
        <w:t xml:space="preserve"> der Benutzer von dem Klassenlehrer des Kindes und </w:t>
      </w:r>
      <w:r w:rsidR="000A7771" w:rsidRPr="0023733C">
        <w:rPr>
          <w:rFonts w:ascii="Arial" w:hAnsi="Arial" w:cs="Arial"/>
          <w:sz w:val="24"/>
          <w:szCs w:val="24"/>
        </w:rPr>
        <w:t>besteht aus sechs Zahlen</w:t>
      </w:r>
      <w:r w:rsidR="00BF7470" w:rsidRPr="0023733C">
        <w:rPr>
          <w:rFonts w:ascii="Arial" w:hAnsi="Arial" w:cs="Arial"/>
          <w:sz w:val="24"/>
          <w:szCs w:val="24"/>
        </w:rPr>
        <w:t>.</w:t>
      </w:r>
    </w:p>
    <w:p w:rsidR="00A15C40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Nachdem der Benutzer alles eingetragen hat, muss er auf den Button mit der Aufschrift „Registrieren“ klicken.</w:t>
      </w:r>
    </w:p>
    <w:p w:rsidR="00A37846" w:rsidRPr="0023733C" w:rsidRDefault="00A3784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7846" w:rsidRPr="0023733C" w:rsidRDefault="00BF7470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3857625"/>
            <wp:effectExtent l="19050" t="0" r="9525" b="0"/>
            <wp:docPr id="12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43B49" w:rsidRPr="0023733C" w:rsidRDefault="00643B49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3: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Registrierung</w:t>
      </w:r>
    </w:p>
    <w:p w:rsidR="00643B49" w:rsidRPr="0023733C" w:rsidRDefault="00643B49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7846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Danach erhält der Benutzer eine E-Mai</w:t>
      </w:r>
      <w:r w:rsidR="0094655C" w:rsidRPr="0023733C">
        <w:rPr>
          <w:rFonts w:ascii="Arial" w:hAnsi="Arial" w:cs="Arial"/>
          <w:sz w:val="24"/>
          <w:szCs w:val="24"/>
        </w:rPr>
        <w:t xml:space="preserve">l, </w:t>
      </w:r>
      <w:r w:rsidR="00D850B4" w:rsidRPr="0023733C">
        <w:rPr>
          <w:rFonts w:ascii="Arial" w:hAnsi="Arial" w:cs="Arial"/>
          <w:sz w:val="24"/>
          <w:szCs w:val="24"/>
        </w:rPr>
        <w:t>die</w:t>
      </w:r>
      <w:r w:rsidR="0094655C" w:rsidRPr="0023733C">
        <w:rPr>
          <w:rFonts w:ascii="Arial" w:hAnsi="Arial" w:cs="Arial"/>
          <w:sz w:val="24"/>
          <w:szCs w:val="24"/>
        </w:rPr>
        <w:t xml:space="preserve"> ein</w:t>
      </w:r>
      <w:r w:rsidR="00D850B4" w:rsidRPr="0023733C">
        <w:rPr>
          <w:rFonts w:ascii="Arial" w:hAnsi="Arial" w:cs="Arial"/>
          <w:sz w:val="24"/>
          <w:szCs w:val="24"/>
        </w:rPr>
        <w:t>en</w:t>
      </w:r>
      <w:r w:rsidR="0094655C" w:rsidRPr="0023733C">
        <w:rPr>
          <w:rFonts w:ascii="Arial" w:hAnsi="Arial" w:cs="Arial"/>
          <w:sz w:val="24"/>
          <w:szCs w:val="24"/>
        </w:rPr>
        <w:t xml:space="preserve"> Registrierungslink </w:t>
      </w:r>
      <w:r w:rsidR="00D850B4" w:rsidRPr="0023733C">
        <w:rPr>
          <w:rFonts w:ascii="Arial" w:hAnsi="Arial" w:cs="Arial"/>
          <w:sz w:val="24"/>
          <w:szCs w:val="24"/>
        </w:rPr>
        <w:t>beinhaltet.</w:t>
      </w:r>
      <w:r w:rsidR="0094655C" w:rsidRPr="0023733C">
        <w:rPr>
          <w:rFonts w:ascii="Arial" w:hAnsi="Arial" w:cs="Arial"/>
          <w:sz w:val="24"/>
          <w:szCs w:val="24"/>
        </w:rPr>
        <w:t xml:space="preserve"> </w:t>
      </w:r>
      <w:r w:rsidR="00A37846" w:rsidRPr="0023733C">
        <w:rPr>
          <w:rFonts w:ascii="Arial" w:hAnsi="Arial" w:cs="Arial"/>
          <w:sz w:val="24"/>
          <w:szCs w:val="24"/>
        </w:rPr>
        <w:t>Wenn die</w:t>
      </w:r>
      <w:r w:rsidR="006159E7" w:rsidRPr="0023733C">
        <w:rPr>
          <w:rFonts w:ascii="Arial" w:hAnsi="Arial" w:cs="Arial"/>
          <w:sz w:val="24"/>
          <w:szCs w:val="24"/>
        </w:rPr>
        <w:t>se</w:t>
      </w:r>
      <w:r w:rsidR="00A37846" w:rsidRPr="0023733C">
        <w:rPr>
          <w:rFonts w:ascii="Arial" w:hAnsi="Arial" w:cs="Arial"/>
          <w:sz w:val="24"/>
          <w:szCs w:val="24"/>
        </w:rPr>
        <w:t xml:space="preserve"> E-Mail eingetroffen ist, muss der mitgeschickte Link angeklickt werden. </w:t>
      </w:r>
      <w:r w:rsidR="00D850B4" w:rsidRPr="0023733C">
        <w:rPr>
          <w:rFonts w:ascii="Arial" w:hAnsi="Arial" w:cs="Arial"/>
          <w:sz w:val="24"/>
          <w:szCs w:val="24"/>
        </w:rPr>
        <w:t>Anschließend</w:t>
      </w:r>
      <w:r w:rsidR="00A37846" w:rsidRPr="0023733C">
        <w:rPr>
          <w:rFonts w:ascii="Arial" w:hAnsi="Arial" w:cs="Arial"/>
          <w:sz w:val="24"/>
          <w:szCs w:val="24"/>
        </w:rPr>
        <w:t xml:space="preserve"> kann man sich auf der Hauptseite einloggen.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1.2 Logi</w:t>
      </w:r>
      <w:r w:rsidR="004706ED" w:rsidRPr="0023733C">
        <w:rPr>
          <w:rFonts w:ascii="Arial" w:hAnsi="Arial" w:cs="Arial"/>
          <w:b/>
          <w:sz w:val="24"/>
          <w:szCs w:val="24"/>
        </w:rPr>
        <w:t>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73D9" w:rsidRPr="0023733C" w:rsidRDefault="00DD73D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Nach Abschluss der Registrierung kann </w:t>
      </w:r>
      <w:r w:rsidR="00D850B4" w:rsidRPr="0023733C">
        <w:rPr>
          <w:rFonts w:ascii="Arial" w:hAnsi="Arial" w:cs="Arial"/>
          <w:sz w:val="24"/>
          <w:szCs w:val="24"/>
        </w:rPr>
        <w:t xml:space="preserve">sich </w:t>
      </w:r>
      <w:r w:rsidRPr="0023733C">
        <w:rPr>
          <w:rFonts w:ascii="Arial" w:hAnsi="Arial" w:cs="Arial"/>
          <w:sz w:val="24"/>
          <w:szCs w:val="24"/>
        </w:rPr>
        <w:t>der Benutzer auf der H</w:t>
      </w:r>
      <w:r w:rsidR="00D850B4" w:rsidRPr="0023733C">
        <w:rPr>
          <w:rFonts w:ascii="Arial" w:hAnsi="Arial" w:cs="Arial"/>
          <w:sz w:val="24"/>
          <w:szCs w:val="24"/>
        </w:rPr>
        <w:t>auptseite mit Angabe der E-Mail-</w:t>
      </w:r>
      <w:r w:rsidRPr="0023733C">
        <w:rPr>
          <w:rFonts w:ascii="Arial" w:hAnsi="Arial" w:cs="Arial"/>
          <w:sz w:val="24"/>
          <w:szCs w:val="24"/>
        </w:rPr>
        <w:t xml:space="preserve">Adresse und seines Passwortes </w:t>
      </w:r>
      <w:r w:rsidR="00D850B4" w:rsidRPr="0023733C">
        <w:rPr>
          <w:rFonts w:ascii="Arial" w:hAnsi="Arial" w:cs="Arial"/>
          <w:sz w:val="24"/>
          <w:szCs w:val="24"/>
        </w:rPr>
        <w:t>a</w:t>
      </w:r>
      <w:r w:rsidRPr="0023733C">
        <w:rPr>
          <w:rFonts w:ascii="Arial" w:hAnsi="Arial" w:cs="Arial"/>
          <w:sz w:val="24"/>
          <w:szCs w:val="24"/>
        </w:rPr>
        <w:t>nmelden</w:t>
      </w:r>
      <w:r w:rsidR="00D850B4" w:rsidRPr="0023733C">
        <w:rPr>
          <w:rFonts w:ascii="Arial" w:hAnsi="Arial" w:cs="Arial"/>
          <w:sz w:val="24"/>
          <w:szCs w:val="24"/>
        </w:rPr>
        <w:t>. Dabei muss er seine E-Mail-</w:t>
      </w:r>
      <w:r w:rsidR="0094655C" w:rsidRPr="0023733C">
        <w:rPr>
          <w:rFonts w:ascii="Arial" w:hAnsi="Arial" w:cs="Arial"/>
          <w:sz w:val="24"/>
          <w:szCs w:val="24"/>
        </w:rPr>
        <w:t>Adresse und das vorhe</w:t>
      </w:r>
      <w:r w:rsidR="0036429B" w:rsidRPr="0023733C">
        <w:rPr>
          <w:rFonts w:ascii="Arial" w:hAnsi="Arial" w:cs="Arial"/>
          <w:sz w:val="24"/>
          <w:szCs w:val="24"/>
        </w:rPr>
        <w:t xml:space="preserve">r festgelegte Passwort eingeben und auf den </w:t>
      </w:r>
      <w:r w:rsidR="00106666" w:rsidRPr="0023733C">
        <w:rPr>
          <w:rFonts w:ascii="Arial" w:hAnsi="Arial" w:cs="Arial"/>
          <w:sz w:val="24"/>
          <w:szCs w:val="24"/>
        </w:rPr>
        <w:t>„</w:t>
      </w:r>
      <w:r w:rsidR="0036429B" w:rsidRPr="0023733C">
        <w:rPr>
          <w:rFonts w:ascii="Arial" w:hAnsi="Arial" w:cs="Arial"/>
          <w:sz w:val="24"/>
          <w:szCs w:val="24"/>
        </w:rPr>
        <w:t>Login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36429B" w:rsidRPr="0023733C">
        <w:rPr>
          <w:rFonts w:ascii="Arial" w:hAnsi="Arial" w:cs="Arial"/>
          <w:sz w:val="24"/>
          <w:szCs w:val="24"/>
        </w:rPr>
        <w:t xml:space="preserve"> Button klicken.</w:t>
      </w:r>
    </w:p>
    <w:p w:rsidR="0094655C" w:rsidRPr="0023733C" w:rsidRDefault="0094655C" w:rsidP="00106666">
      <w:pPr>
        <w:pStyle w:val="KeinLeerraum"/>
        <w:jc w:val="both"/>
        <w:rPr>
          <w:rFonts w:ascii="Arial" w:hAnsi="Arial" w:cs="Arial"/>
          <w:sz w:val="32"/>
          <w:szCs w:val="32"/>
        </w:rPr>
      </w:pPr>
    </w:p>
    <w:p w:rsidR="0094655C" w:rsidRPr="0023733C" w:rsidRDefault="00BF7470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848225" cy="1724025"/>
            <wp:effectExtent l="19050" t="0" r="9525" b="0"/>
            <wp:docPr id="15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94655C" w:rsidRDefault="00982D18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4: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Pr="0023733C">
        <w:rPr>
          <w:rFonts w:ascii="Arial" w:hAnsi="Arial" w:cs="Arial"/>
          <w:sz w:val="18"/>
          <w:szCs w:val="18"/>
        </w:rPr>
        <w:t>Login</w:t>
      </w: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1.3 Kinder hinzufügen</w:t>
      </w: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4655C" w:rsidRPr="0023733C" w:rsidRDefault="0094655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Beim ersten Login werden Sie aufgefordert, ein oder mehrere Kinder einzugeben.</w:t>
      </w:r>
      <w:r w:rsidR="006B50DD" w:rsidRPr="0023733C">
        <w:rPr>
          <w:rFonts w:ascii="Arial" w:hAnsi="Arial" w:cs="Arial"/>
          <w:sz w:val="24"/>
          <w:szCs w:val="24"/>
        </w:rPr>
        <w:t xml:space="preserve"> Dazu müssen </w:t>
      </w:r>
      <w:r w:rsidR="00D850B4" w:rsidRPr="0023733C">
        <w:rPr>
          <w:rFonts w:ascii="Arial" w:hAnsi="Arial" w:cs="Arial"/>
          <w:sz w:val="24"/>
          <w:szCs w:val="24"/>
        </w:rPr>
        <w:t>S</w:t>
      </w:r>
      <w:r w:rsidR="006B50DD" w:rsidRPr="0023733C">
        <w:rPr>
          <w:rFonts w:ascii="Arial" w:hAnsi="Arial" w:cs="Arial"/>
          <w:sz w:val="24"/>
          <w:szCs w:val="24"/>
        </w:rPr>
        <w:t xml:space="preserve">ie auf den Button </w:t>
      </w:r>
      <w:r w:rsidR="00106666" w:rsidRPr="0023733C">
        <w:rPr>
          <w:rFonts w:ascii="Arial" w:hAnsi="Arial" w:cs="Arial"/>
          <w:sz w:val="24"/>
          <w:szCs w:val="24"/>
        </w:rPr>
        <w:t>„</w:t>
      </w:r>
      <w:r w:rsidR="006B50DD" w:rsidRPr="0023733C">
        <w:rPr>
          <w:rFonts w:ascii="Arial" w:hAnsi="Arial" w:cs="Arial"/>
          <w:sz w:val="24"/>
          <w:szCs w:val="24"/>
        </w:rPr>
        <w:t>Schüler hinzufügen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6B50DD" w:rsidRPr="0023733C">
        <w:rPr>
          <w:rFonts w:ascii="Arial" w:hAnsi="Arial" w:cs="Arial"/>
          <w:sz w:val="24"/>
          <w:szCs w:val="24"/>
        </w:rPr>
        <w:t xml:space="preserve"> klicken.</w:t>
      </w:r>
      <w:r w:rsidR="00FA341B" w:rsidRPr="0023733C">
        <w:rPr>
          <w:rFonts w:ascii="Arial" w:hAnsi="Arial" w:cs="Arial"/>
          <w:sz w:val="24"/>
          <w:szCs w:val="24"/>
        </w:rPr>
        <w:t xml:space="preserve"> Falls beim ersten Login kein</w:t>
      </w:r>
      <w:r w:rsidR="00052CEE" w:rsidRPr="0023733C">
        <w:rPr>
          <w:rFonts w:ascii="Arial" w:hAnsi="Arial" w:cs="Arial"/>
          <w:sz w:val="24"/>
          <w:szCs w:val="24"/>
        </w:rPr>
        <w:t xml:space="preserve"> Kind eingegeben wurde, muss vorher auf den Menübutton „Ihre Kinder“ geklickt werden.</w:t>
      </w:r>
    </w:p>
    <w:p w:rsidR="001C340C" w:rsidRPr="0023733C" w:rsidRDefault="001C340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1C340C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038350" cy="1971675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5C" w:rsidRPr="0023733C" w:rsidRDefault="0013111F" w:rsidP="0013111F">
      <w:pPr>
        <w:pStyle w:val="KeinLeerraum"/>
        <w:ind w:left="28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1C340C" w:rsidRPr="0023733C">
        <w:rPr>
          <w:rFonts w:ascii="Arial" w:hAnsi="Arial" w:cs="Arial"/>
          <w:sz w:val="18"/>
          <w:szCs w:val="18"/>
        </w:rPr>
        <w:t xml:space="preserve">Abb. 5: </w:t>
      </w:r>
      <w:r w:rsidR="00982D18" w:rsidRPr="0023733C">
        <w:rPr>
          <w:rFonts w:ascii="Arial" w:hAnsi="Arial" w:cs="Arial"/>
          <w:sz w:val="18"/>
          <w:szCs w:val="18"/>
        </w:rPr>
        <w:t>Kindereintragung</w:t>
      </w:r>
      <w:r w:rsidR="003B550E" w:rsidRPr="0023733C">
        <w:rPr>
          <w:rFonts w:ascii="Arial" w:hAnsi="Arial" w:cs="Arial"/>
          <w:sz w:val="18"/>
          <w:szCs w:val="18"/>
        </w:rPr>
        <w:t xml:space="preserve"> (1)</w:t>
      </w:r>
    </w:p>
    <w:p w:rsidR="006B50DD" w:rsidRPr="0023733C" w:rsidRDefault="006B50D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</w:t>
      </w:r>
      <w:r w:rsidR="003B3863" w:rsidRPr="0023733C">
        <w:rPr>
          <w:rFonts w:ascii="Arial" w:hAnsi="Arial" w:cs="Arial"/>
          <w:sz w:val="24"/>
          <w:szCs w:val="24"/>
        </w:rPr>
        <w:t>h muss der Vor- und Nachname des Kindes eingegeben</w:t>
      </w:r>
      <w:r w:rsidRPr="0023733C">
        <w:rPr>
          <w:rFonts w:ascii="Arial" w:hAnsi="Arial" w:cs="Arial"/>
          <w:sz w:val="24"/>
          <w:szCs w:val="24"/>
        </w:rPr>
        <w:t xml:space="preserve"> und auf „Anlegen“ geklickt werden.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B50DD" w:rsidRPr="0023733C" w:rsidRDefault="006C2737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476750" cy="1447800"/>
            <wp:effectExtent l="19050" t="0" r="0" b="0"/>
            <wp:docPr id="2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B50DD" w:rsidRPr="0023733C" w:rsidRDefault="003B550E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6: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Kindereintragung</w:t>
      </w:r>
    </w:p>
    <w:p w:rsidR="006B50DD" w:rsidRPr="00FC51B9" w:rsidRDefault="006B50D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</w:t>
      </w:r>
      <w:r w:rsidR="000B6E70">
        <w:rPr>
          <w:rFonts w:ascii="Arial" w:hAnsi="Arial" w:cs="Arial"/>
          <w:b/>
          <w:sz w:val="24"/>
          <w:szCs w:val="24"/>
        </w:rPr>
        <w:t>4</w:t>
      </w:r>
      <w:r w:rsidRPr="0023733C">
        <w:rPr>
          <w:rFonts w:ascii="Arial" w:hAnsi="Arial" w:cs="Arial"/>
          <w:b/>
          <w:sz w:val="24"/>
          <w:szCs w:val="24"/>
        </w:rPr>
        <w:t xml:space="preserve"> </w:t>
      </w:r>
      <w:r w:rsidR="00982D18" w:rsidRPr="0023733C">
        <w:rPr>
          <w:rFonts w:ascii="Arial" w:hAnsi="Arial" w:cs="Arial"/>
          <w:b/>
          <w:sz w:val="24"/>
          <w:szCs w:val="24"/>
        </w:rPr>
        <w:t>Accountverwaltung</w:t>
      </w: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kann seinen Account bearbeiten, in dem er das Menü anklickt und den Menüpunkt „Ihr Account” auswählt.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noProof/>
          <w:sz w:val="40"/>
          <w:szCs w:val="40"/>
          <w:lang w:eastAsia="de-DE"/>
        </w:rPr>
      </w:pPr>
    </w:p>
    <w:p w:rsidR="00E82FEE" w:rsidRPr="0023733C" w:rsidRDefault="00E82FEE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381625" cy="476250"/>
            <wp:effectExtent l="19050" t="0" r="9525" b="0"/>
            <wp:docPr id="30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E521C8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7</w:t>
      </w:r>
      <w:r w:rsidR="00E82FEE" w:rsidRPr="0023733C">
        <w:rPr>
          <w:rFonts w:ascii="Arial" w:hAnsi="Arial" w:cs="Arial"/>
          <w:sz w:val="18"/>
          <w:szCs w:val="18"/>
        </w:rPr>
        <w:t>:</w:t>
      </w:r>
      <w:r w:rsidRPr="0023733C">
        <w:rPr>
          <w:rFonts w:ascii="Arial" w:hAnsi="Arial" w:cs="Arial"/>
          <w:sz w:val="18"/>
          <w:szCs w:val="18"/>
        </w:rPr>
        <w:t xml:space="preserve"> Menü: Ihr Account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66C6A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Danach </w:t>
      </w:r>
      <w:r w:rsidR="00966C6A" w:rsidRPr="0023733C">
        <w:rPr>
          <w:rFonts w:ascii="Arial" w:hAnsi="Arial" w:cs="Arial"/>
          <w:sz w:val="24"/>
          <w:szCs w:val="24"/>
        </w:rPr>
        <w:t>erscheinen die Benutzerdaten des Accounts. Wenn der Benutzer die Daten seinen Accounts ändern möchte, muss er auf den B</w:t>
      </w:r>
      <w:r w:rsidRPr="0023733C">
        <w:rPr>
          <w:rFonts w:ascii="Arial" w:hAnsi="Arial" w:cs="Arial"/>
          <w:sz w:val="24"/>
          <w:szCs w:val="24"/>
        </w:rPr>
        <w:t>utton „Benutzer bearbeiten“</w:t>
      </w:r>
      <w:r w:rsidR="00966C6A" w:rsidRPr="0023733C">
        <w:rPr>
          <w:rFonts w:ascii="Arial" w:hAnsi="Arial" w:cs="Arial"/>
          <w:sz w:val="24"/>
          <w:szCs w:val="24"/>
        </w:rPr>
        <w:t xml:space="preserve"> klicken. </w:t>
      </w:r>
      <w:r w:rsidR="00E82FEE" w:rsidRPr="0023733C">
        <w:rPr>
          <w:rFonts w:ascii="Arial" w:hAnsi="Arial" w:cs="Arial"/>
          <w:sz w:val="24"/>
          <w:szCs w:val="24"/>
        </w:rPr>
        <w:t>Danach erscheint folgende Seite:</w:t>
      </w:r>
    </w:p>
    <w:p w:rsidR="00E82FEE" w:rsidRPr="00A04ACB" w:rsidRDefault="00E82FE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82FEE" w:rsidRPr="0023733C" w:rsidRDefault="00FA341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2390775"/>
            <wp:effectExtent l="19050" t="0" r="0" b="0"/>
            <wp:docPr id="17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B3863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8</w:t>
      </w:r>
      <w:r w:rsidR="003B3863" w:rsidRPr="0023733C">
        <w:rPr>
          <w:rFonts w:ascii="Arial" w:hAnsi="Arial" w:cs="Arial"/>
          <w:sz w:val="18"/>
          <w:szCs w:val="18"/>
        </w:rPr>
        <w:t>:</w:t>
      </w:r>
      <w:r w:rsidRPr="0023733C">
        <w:rPr>
          <w:rFonts w:ascii="Arial" w:hAnsi="Arial" w:cs="Arial"/>
          <w:sz w:val="18"/>
          <w:szCs w:val="18"/>
        </w:rPr>
        <w:t xml:space="preserve"> Seite: </w:t>
      </w:r>
      <w:r w:rsidR="00DD02C0" w:rsidRPr="0023733C">
        <w:rPr>
          <w:rFonts w:ascii="Arial" w:hAnsi="Arial" w:cs="Arial"/>
          <w:sz w:val="18"/>
          <w:szCs w:val="18"/>
        </w:rPr>
        <w:t>Accountverwaltung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521C8" w:rsidRPr="0023733C" w:rsidRDefault="00966C6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Anschließend kann </w:t>
      </w:r>
      <w:r w:rsidR="00D850B4" w:rsidRPr="0023733C">
        <w:rPr>
          <w:rFonts w:ascii="Arial" w:hAnsi="Arial" w:cs="Arial"/>
          <w:sz w:val="24"/>
          <w:szCs w:val="24"/>
        </w:rPr>
        <w:t>d</w:t>
      </w:r>
      <w:r w:rsidRPr="0023733C">
        <w:rPr>
          <w:rFonts w:ascii="Arial" w:hAnsi="Arial" w:cs="Arial"/>
          <w:sz w:val="24"/>
          <w:szCs w:val="24"/>
        </w:rPr>
        <w:t xml:space="preserve">er </w:t>
      </w:r>
      <w:r w:rsidR="00D850B4" w:rsidRPr="0023733C">
        <w:rPr>
          <w:rFonts w:ascii="Arial" w:hAnsi="Arial" w:cs="Arial"/>
          <w:sz w:val="24"/>
          <w:szCs w:val="24"/>
        </w:rPr>
        <w:t xml:space="preserve">Benutzer </w:t>
      </w:r>
      <w:r w:rsidRPr="0023733C">
        <w:rPr>
          <w:rFonts w:ascii="Arial" w:hAnsi="Arial" w:cs="Arial"/>
          <w:sz w:val="24"/>
          <w:szCs w:val="24"/>
        </w:rPr>
        <w:t xml:space="preserve">seine Daten ändern. Um </w:t>
      </w:r>
      <w:r w:rsidR="00D850B4" w:rsidRPr="0023733C">
        <w:rPr>
          <w:rFonts w:ascii="Arial" w:hAnsi="Arial" w:cs="Arial"/>
          <w:sz w:val="24"/>
          <w:szCs w:val="24"/>
        </w:rPr>
        <w:t>diese</w:t>
      </w:r>
      <w:r w:rsidRPr="0023733C">
        <w:rPr>
          <w:rFonts w:ascii="Arial" w:hAnsi="Arial" w:cs="Arial"/>
          <w:sz w:val="24"/>
          <w:szCs w:val="24"/>
        </w:rPr>
        <w:t xml:space="preserve"> Änderungen zu speichern, muss er auf den Button „Speichern“ klicken.</w:t>
      </w:r>
    </w:p>
    <w:p w:rsidR="004E40E0" w:rsidRPr="0023733C" w:rsidRDefault="004E40E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D3FBB" w:rsidRPr="0023733C" w:rsidRDefault="000B6E70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1.5</w:t>
      </w:r>
      <w:r w:rsidR="004D3FBB" w:rsidRPr="0023733C">
        <w:rPr>
          <w:rFonts w:ascii="Arial" w:hAnsi="Arial" w:cs="Arial"/>
          <w:b/>
          <w:sz w:val="24"/>
          <w:szCs w:val="24"/>
        </w:rPr>
        <w:t xml:space="preserve"> Passwort vergessen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D3FBB" w:rsidRPr="0023733C" w:rsidRDefault="00D850B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Falls</w:t>
      </w:r>
      <w:r w:rsidR="004D3FBB" w:rsidRPr="0023733C">
        <w:rPr>
          <w:rFonts w:ascii="Arial" w:hAnsi="Arial" w:cs="Arial"/>
          <w:sz w:val="24"/>
          <w:szCs w:val="24"/>
        </w:rPr>
        <w:t xml:space="preserve"> der Benutzer sein Passwort vergessen hat, kann er auf der Startseite folgenden Link anklicken: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D3FBB" w:rsidRPr="0023733C" w:rsidRDefault="004D3FB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497419" cy="495300"/>
            <wp:effectExtent l="19050" t="0" r="7531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419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D3FBB" w:rsidRPr="0023733C" w:rsidRDefault="004D3FB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9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Passwort vergessen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</w:t>
      </w:r>
      <w:r w:rsidR="00D850B4" w:rsidRPr="0023733C">
        <w:rPr>
          <w:rFonts w:ascii="Arial" w:hAnsi="Arial" w:cs="Arial"/>
          <w:sz w:val="24"/>
          <w:szCs w:val="24"/>
        </w:rPr>
        <w:t>raufhin</w:t>
      </w:r>
      <w:r w:rsidRPr="0023733C">
        <w:rPr>
          <w:rFonts w:ascii="Arial" w:hAnsi="Arial" w:cs="Arial"/>
          <w:sz w:val="24"/>
          <w:szCs w:val="24"/>
        </w:rPr>
        <w:t xml:space="preserve"> erscheint</w:t>
      </w:r>
      <w:r w:rsidR="00D850B4" w:rsidRPr="0023733C">
        <w:rPr>
          <w:rFonts w:ascii="Arial" w:hAnsi="Arial" w:cs="Arial"/>
          <w:sz w:val="24"/>
          <w:szCs w:val="24"/>
        </w:rPr>
        <w:t xml:space="preserve"> eine Seite, bei der die E-Mail-</w:t>
      </w:r>
      <w:r w:rsidRPr="005A494A">
        <w:rPr>
          <w:rFonts w:ascii="Arial" w:hAnsi="Arial" w:cs="Arial"/>
          <w:sz w:val="24"/>
          <w:szCs w:val="24"/>
        </w:rPr>
        <w:t>Adresse und der angezeigt</w:t>
      </w:r>
      <w:r w:rsidR="005A494A">
        <w:rPr>
          <w:rFonts w:ascii="Arial" w:hAnsi="Arial" w:cs="Arial"/>
          <w:sz w:val="24"/>
          <w:szCs w:val="24"/>
        </w:rPr>
        <w:t>e</w:t>
      </w:r>
      <w:r w:rsidR="00D850B4" w:rsidRPr="005A494A">
        <w:rPr>
          <w:rFonts w:ascii="Arial" w:hAnsi="Arial" w:cs="Arial"/>
          <w:sz w:val="24"/>
          <w:szCs w:val="24"/>
        </w:rPr>
        <w:t xml:space="preserve"> </w:t>
      </w:r>
      <w:r w:rsidRPr="005A494A">
        <w:rPr>
          <w:rFonts w:ascii="Arial" w:hAnsi="Arial" w:cs="Arial"/>
          <w:sz w:val="24"/>
          <w:szCs w:val="24"/>
        </w:rPr>
        <w:t>Sicherheitscode angegeben werden muss. Wenn beide Felder ausgefüllt wurden</w:t>
      </w:r>
      <w:r w:rsidRPr="0023733C">
        <w:rPr>
          <w:rFonts w:ascii="Arial" w:hAnsi="Arial" w:cs="Arial"/>
          <w:sz w:val="24"/>
          <w:szCs w:val="24"/>
        </w:rPr>
        <w:t xml:space="preserve">, muss der Benutzer auf </w:t>
      </w:r>
      <w:r w:rsidR="00106666" w:rsidRPr="0023733C">
        <w:rPr>
          <w:rFonts w:ascii="Arial" w:hAnsi="Arial" w:cs="Arial"/>
          <w:sz w:val="24"/>
          <w:szCs w:val="24"/>
        </w:rPr>
        <w:t>„A</w:t>
      </w:r>
      <w:r w:rsidRPr="0023733C">
        <w:rPr>
          <w:rFonts w:ascii="Arial" w:hAnsi="Arial" w:cs="Arial"/>
          <w:sz w:val="24"/>
          <w:szCs w:val="24"/>
        </w:rPr>
        <w:t>bsenden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Pr="0023733C">
        <w:rPr>
          <w:rFonts w:ascii="Arial" w:hAnsi="Arial" w:cs="Arial"/>
          <w:sz w:val="24"/>
          <w:szCs w:val="24"/>
        </w:rPr>
        <w:t xml:space="preserve"> klicken.</w:t>
      </w: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D3FBB" w:rsidRPr="0023733C" w:rsidRDefault="00E6202E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610225" cy="2047875"/>
            <wp:effectExtent l="19050" t="0" r="9525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D3FBB" w:rsidRPr="0023733C" w:rsidRDefault="00106666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10</w:t>
      </w:r>
      <w:r w:rsidRPr="0023733C">
        <w:rPr>
          <w:rFonts w:ascii="Arial" w:hAnsi="Arial" w:cs="Arial"/>
          <w:sz w:val="18"/>
          <w:szCs w:val="18"/>
        </w:rPr>
        <w:t>:</w:t>
      </w:r>
      <w:r w:rsidR="00454CD7" w:rsidRPr="0023733C">
        <w:rPr>
          <w:rFonts w:ascii="Arial" w:hAnsi="Arial" w:cs="Arial"/>
          <w:sz w:val="18"/>
          <w:szCs w:val="18"/>
        </w:rPr>
        <w:t xml:space="preserve"> Seite: Passwort vergessen</w:t>
      </w:r>
    </w:p>
    <w:p w:rsidR="00E6202E" w:rsidRPr="002D3D12" w:rsidRDefault="00E6202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6202E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Als Folge</w:t>
      </w:r>
      <w:r w:rsidR="00106666" w:rsidRPr="0023733C">
        <w:rPr>
          <w:rFonts w:ascii="Arial" w:hAnsi="Arial" w:cs="Arial"/>
          <w:sz w:val="24"/>
          <w:szCs w:val="24"/>
        </w:rPr>
        <w:t xml:space="preserve"> erhält der Benutzer eine E-Mail zu der eingetragenen Adresse. In dieser E-Mail ist ein Link enthalten, der angeklickt werden muss, um zu einer Seite weitergeleitet zu werden, auf der ein neues Passwort festgelegt werden kann.</w:t>
      </w:r>
    </w:p>
    <w:p w:rsidR="002D3D12" w:rsidRPr="002D3D12" w:rsidRDefault="002D3D12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2D3D12" w:rsidRPr="00726BAA" w:rsidRDefault="002D3D12" w:rsidP="00B1569A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1962150"/>
            <wp:effectExtent l="19050" t="0" r="0" b="0"/>
            <wp:docPr id="10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9A" w:rsidRPr="0023733C" w:rsidRDefault="00B1569A" w:rsidP="00B1569A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2D3D12" w:rsidRPr="00854E24" w:rsidRDefault="002D3D12" w:rsidP="0013111F">
      <w:pPr>
        <w:pStyle w:val="KeinLeerraum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Fig. 11: Change Password</w:t>
      </w:r>
    </w:p>
    <w:p w:rsidR="003820F3" w:rsidRPr="002D3D12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1.6 Hilfe bei Fragen</w:t>
      </w: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Falls Fragen zu der Elternsprechtags</w:t>
      </w:r>
      <w:r w:rsidR="003820F3" w:rsidRPr="0023733C">
        <w:rPr>
          <w:rFonts w:ascii="Arial" w:hAnsi="Arial" w:cs="Arial"/>
          <w:sz w:val="24"/>
          <w:szCs w:val="24"/>
        </w:rPr>
        <w:t>-S</w:t>
      </w:r>
      <w:r w:rsidRPr="0023733C">
        <w:rPr>
          <w:rFonts w:ascii="Arial" w:hAnsi="Arial" w:cs="Arial"/>
          <w:sz w:val="24"/>
          <w:szCs w:val="24"/>
        </w:rPr>
        <w:t xml:space="preserve">oftware </w:t>
      </w:r>
      <w:r w:rsidR="00D850B4" w:rsidRPr="0023733C">
        <w:rPr>
          <w:rFonts w:ascii="Arial" w:hAnsi="Arial" w:cs="Arial"/>
          <w:sz w:val="24"/>
          <w:szCs w:val="24"/>
        </w:rPr>
        <w:t>bestehen sollten</w:t>
      </w:r>
      <w:r w:rsidRPr="0023733C">
        <w:rPr>
          <w:rFonts w:ascii="Arial" w:hAnsi="Arial" w:cs="Arial"/>
          <w:sz w:val="24"/>
          <w:szCs w:val="24"/>
        </w:rPr>
        <w:t xml:space="preserve">, </w:t>
      </w:r>
      <w:r w:rsidR="00D850B4" w:rsidRPr="0023733C">
        <w:rPr>
          <w:rFonts w:ascii="Arial" w:hAnsi="Arial" w:cs="Arial"/>
          <w:sz w:val="24"/>
          <w:szCs w:val="24"/>
        </w:rPr>
        <w:t xml:space="preserve">kann der </w:t>
      </w:r>
      <w:r w:rsidR="009263D8" w:rsidRPr="0023733C">
        <w:rPr>
          <w:rFonts w:ascii="Arial" w:hAnsi="Arial" w:cs="Arial"/>
          <w:sz w:val="24"/>
          <w:szCs w:val="24"/>
        </w:rPr>
        <w:t>Benutzer</w:t>
      </w:r>
      <w:r w:rsidRPr="0023733C">
        <w:rPr>
          <w:rFonts w:ascii="Arial" w:hAnsi="Arial" w:cs="Arial"/>
          <w:sz w:val="24"/>
          <w:szCs w:val="24"/>
        </w:rPr>
        <w:t xml:space="preserve"> auf der Startseite den Link „Kontakt“ anklicken. Dieser befindet sich unten rechts.</w:t>
      </w: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8D665D" w:rsidRPr="0023733C" w:rsidRDefault="008D665D" w:rsidP="008D665D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819150" cy="41910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8D665D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8D665D" w:rsidRPr="0023733C" w:rsidRDefault="008D665D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12: Link: Kontakt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37FE8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Anschließend</w:t>
      </w:r>
      <w:r w:rsidR="00037FE8" w:rsidRPr="0023733C">
        <w:rPr>
          <w:rFonts w:ascii="Arial" w:hAnsi="Arial" w:cs="Arial"/>
          <w:sz w:val="24"/>
          <w:szCs w:val="24"/>
        </w:rPr>
        <w:t xml:space="preserve"> erscheint folgende Seite:</w:t>
      </w:r>
    </w:p>
    <w:p w:rsidR="00B1569A" w:rsidRPr="0023733C" w:rsidRDefault="00B1569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037FE8" w:rsidRPr="0023733C" w:rsidRDefault="00037FE8" w:rsidP="0013111F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629275" cy="4352925"/>
            <wp:effectExtent l="19050" t="0" r="9525" b="0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037FE8" w:rsidRPr="0023733C" w:rsidRDefault="00037FE8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13: Seite: Kontakt</w:t>
      </w:r>
    </w:p>
    <w:p w:rsidR="00037FE8" w:rsidRPr="000E0089" w:rsidRDefault="00037FE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</w:t>
      </w:r>
      <w:r w:rsidR="002621DA" w:rsidRPr="0023733C">
        <w:rPr>
          <w:rFonts w:ascii="Arial" w:hAnsi="Arial" w:cs="Arial"/>
          <w:sz w:val="24"/>
          <w:szCs w:val="24"/>
        </w:rPr>
        <w:t>müssen alle Felder ausgefüllt werden, um eine Kontaktanfrage beantworten zu können. Wenn d</w:t>
      </w:r>
      <w:r w:rsidR="003820F3" w:rsidRPr="0023733C">
        <w:rPr>
          <w:rFonts w:ascii="Arial" w:hAnsi="Arial" w:cs="Arial"/>
          <w:sz w:val="24"/>
          <w:szCs w:val="24"/>
        </w:rPr>
        <w:t>ies</w:t>
      </w:r>
      <w:r w:rsidR="002621DA" w:rsidRPr="0023733C">
        <w:rPr>
          <w:rFonts w:ascii="Arial" w:hAnsi="Arial" w:cs="Arial"/>
          <w:sz w:val="24"/>
          <w:szCs w:val="24"/>
        </w:rPr>
        <w:t xml:space="preserve"> geschehen ist, </w:t>
      </w:r>
      <w:r w:rsidR="00D850B4" w:rsidRPr="0023733C">
        <w:rPr>
          <w:rFonts w:ascii="Arial" w:hAnsi="Arial" w:cs="Arial"/>
          <w:sz w:val="24"/>
          <w:szCs w:val="24"/>
        </w:rPr>
        <w:t>kann</w:t>
      </w:r>
      <w:r w:rsidR="002621DA" w:rsidRPr="0023733C">
        <w:rPr>
          <w:rFonts w:ascii="Arial" w:hAnsi="Arial" w:cs="Arial"/>
          <w:sz w:val="24"/>
          <w:szCs w:val="24"/>
        </w:rPr>
        <w:t xml:space="preserve"> der Benutzer auf „Absenden“ klicken.</w:t>
      </w: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2 </w:t>
      </w:r>
      <w:proofErr w:type="gramStart"/>
      <w:r w:rsidR="00982D18" w:rsidRPr="0023733C">
        <w:rPr>
          <w:rFonts w:ascii="Arial" w:hAnsi="Arial" w:cs="Arial"/>
          <w:b/>
          <w:sz w:val="28"/>
          <w:szCs w:val="28"/>
        </w:rPr>
        <w:t>Terminvereinbarung</w:t>
      </w:r>
      <w:proofErr w:type="gramEnd"/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2.1 </w:t>
      </w:r>
      <w:proofErr w:type="gramStart"/>
      <w:r w:rsidRPr="0023733C">
        <w:rPr>
          <w:rFonts w:ascii="Arial" w:hAnsi="Arial" w:cs="Arial"/>
          <w:b/>
          <w:sz w:val="24"/>
          <w:szCs w:val="24"/>
        </w:rPr>
        <w:t>Men</w:t>
      </w:r>
      <w:r w:rsidR="00982D18" w:rsidRPr="0023733C">
        <w:rPr>
          <w:rFonts w:ascii="Arial" w:hAnsi="Arial" w:cs="Arial"/>
          <w:b/>
          <w:sz w:val="24"/>
          <w:szCs w:val="24"/>
        </w:rPr>
        <w:t>ü</w:t>
      </w:r>
      <w:proofErr w:type="gramEnd"/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Terminen zu machen, müssen Sie auf den Menübutton</w:t>
      </w:r>
      <w:r w:rsidR="00FC0EC9" w:rsidRPr="0023733C">
        <w:rPr>
          <w:rFonts w:ascii="Arial" w:hAnsi="Arial" w:cs="Arial"/>
          <w:sz w:val="24"/>
          <w:szCs w:val="24"/>
        </w:rPr>
        <w:t xml:space="preserve"> </w:t>
      </w:r>
      <w:r w:rsidR="00300B76" w:rsidRPr="0023733C">
        <w:rPr>
          <w:rFonts w:ascii="Arial" w:hAnsi="Arial" w:cs="Arial"/>
          <w:sz w:val="24"/>
          <w:szCs w:val="24"/>
        </w:rPr>
        <w:t>„Termin festlegen“ klicken. Danach öffnet sich folgendes Menü: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7D49B6" w:rsidRPr="0023733C" w:rsidRDefault="00046418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24425" cy="476250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14</w:t>
      </w:r>
      <w:r w:rsidR="00300B76" w:rsidRPr="0023733C">
        <w:rPr>
          <w:rFonts w:ascii="Arial" w:hAnsi="Arial" w:cs="Arial"/>
          <w:sz w:val="18"/>
          <w:szCs w:val="18"/>
        </w:rPr>
        <w:t>: Men</w:t>
      </w:r>
      <w:r w:rsidR="00982D18" w:rsidRPr="0023733C">
        <w:rPr>
          <w:rFonts w:ascii="Arial" w:hAnsi="Arial" w:cs="Arial"/>
          <w:sz w:val="18"/>
          <w:szCs w:val="18"/>
        </w:rPr>
        <w:t>ü</w:t>
      </w:r>
      <w:r w:rsidR="00454CD7" w:rsidRPr="0023733C">
        <w:rPr>
          <w:rFonts w:ascii="Arial" w:hAnsi="Arial" w:cs="Arial"/>
          <w:sz w:val="18"/>
          <w:szCs w:val="18"/>
        </w:rPr>
        <w:t>:</w:t>
      </w:r>
      <w:r w:rsidR="0094199F" w:rsidRPr="0023733C">
        <w:rPr>
          <w:rFonts w:ascii="Arial" w:hAnsi="Arial" w:cs="Arial"/>
          <w:sz w:val="18"/>
          <w:szCs w:val="18"/>
        </w:rPr>
        <w:t xml:space="preserve"> Termine vereinbaren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2.2 </w:t>
      </w:r>
      <w:r w:rsidR="00982D18" w:rsidRPr="0023733C">
        <w:rPr>
          <w:rFonts w:ascii="Arial" w:hAnsi="Arial" w:cs="Arial"/>
          <w:b/>
          <w:sz w:val="24"/>
          <w:szCs w:val="24"/>
        </w:rPr>
        <w:t>Lehrerfilter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D6AC4" w:rsidRPr="0023733C" w:rsidRDefault="007D6AC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Lehrer zu finden</w:t>
      </w:r>
      <w:r w:rsidR="00D850B4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gibt es zwei Möglichkeiten. Die erste </w:t>
      </w:r>
      <w:r w:rsidR="003820F3" w:rsidRPr="0023733C">
        <w:rPr>
          <w:rFonts w:ascii="Arial" w:hAnsi="Arial" w:cs="Arial"/>
          <w:sz w:val="24"/>
          <w:szCs w:val="24"/>
        </w:rPr>
        <w:t>besteht darin,</w:t>
      </w:r>
      <w:r w:rsidRPr="0023733C">
        <w:rPr>
          <w:rFonts w:ascii="Arial" w:hAnsi="Arial" w:cs="Arial"/>
          <w:sz w:val="24"/>
          <w:szCs w:val="24"/>
        </w:rPr>
        <w:t xml:space="preserve"> auf einen Buchstaben zu klicken. Wenn das geschieht</w:t>
      </w:r>
      <w:r w:rsidR="003820F3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werden alle Lehrer, d</w:t>
      </w:r>
      <w:r w:rsidR="003820F3" w:rsidRPr="0023733C">
        <w:rPr>
          <w:rFonts w:ascii="Arial" w:hAnsi="Arial" w:cs="Arial"/>
          <w:sz w:val="24"/>
          <w:szCs w:val="24"/>
        </w:rPr>
        <w:t>eren Namen</w:t>
      </w:r>
      <w:r w:rsidRPr="0023733C">
        <w:rPr>
          <w:rFonts w:ascii="Arial" w:hAnsi="Arial" w:cs="Arial"/>
          <w:sz w:val="24"/>
          <w:szCs w:val="24"/>
        </w:rPr>
        <w:t xml:space="preserve"> mit diese</w:t>
      </w:r>
      <w:r w:rsidR="003820F3" w:rsidRPr="0023733C">
        <w:rPr>
          <w:rFonts w:ascii="Arial" w:hAnsi="Arial" w:cs="Arial"/>
          <w:sz w:val="24"/>
          <w:szCs w:val="24"/>
        </w:rPr>
        <w:t>r Initiale</w:t>
      </w:r>
      <w:r w:rsidRPr="0023733C">
        <w:rPr>
          <w:rFonts w:ascii="Arial" w:hAnsi="Arial" w:cs="Arial"/>
          <w:sz w:val="24"/>
          <w:szCs w:val="24"/>
        </w:rPr>
        <w:t xml:space="preserve"> beginn</w:t>
      </w:r>
      <w:r w:rsidR="003820F3" w:rsidRPr="0023733C">
        <w:rPr>
          <w:rFonts w:ascii="Arial" w:hAnsi="Arial" w:cs="Arial"/>
          <w:sz w:val="24"/>
          <w:szCs w:val="24"/>
        </w:rPr>
        <w:t>t,</w:t>
      </w:r>
      <w:r w:rsidRPr="0023733C">
        <w:rPr>
          <w:rFonts w:ascii="Arial" w:hAnsi="Arial" w:cs="Arial"/>
          <w:sz w:val="24"/>
          <w:szCs w:val="24"/>
        </w:rPr>
        <w:t xml:space="preserve"> angezeigt. Man kann aber auch in de</w:t>
      </w:r>
      <w:r w:rsidR="003820F3" w:rsidRPr="0023733C">
        <w:rPr>
          <w:rFonts w:ascii="Arial" w:hAnsi="Arial" w:cs="Arial"/>
          <w:sz w:val="24"/>
          <w:szCs w:val="24"/>
        </w:rPr>
        <w:t>m</w:t>
      </w:r>
      <w:r w:rsidRPr="0023733C">
        <w:rPr>
          <w:rFonts w:ascii="Arial" w:hAnsi="Arial" w:cs="Arial"/>
          <w:sz w:val="24"/>
          <w:szCs w:val="24"/>
        </w:rPr>
        <w:t xml:space="preserve"> Feld nach einem Lehrer suchen.</w:t>
      </w:r>
    </w:p>
    <w:p w:rsidR="007D6AC4" w:rsidRPr="0023733C" w:rsidRDefault="007D6AC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lastRenderedPageBreak/>
        <w:t>In beiden Fällen wird unter dem Textfeld eine Liste der Lehrer angezeigt, d</w:t>
      </w:r>
      <w:r w:rsidR="003820F3" w:rsidRPr="0023733C">
        <w:rPr>
          <w:rFonts w:ascii="Arial" w:hAnsi="Arial" w:cs="Arial"/>
          <w:sz w:val="24"/>
          <w:szCs w:val="24"/>
        </w:rPr>
        <w:t>eren Name</w:t>
      </w:r>
      <w:r w:rsidRPr="0023733C">
        <w:rPr>
          <w:rFonts w:ascii="Arial" w:hAnsi="Arial" w:cs="Arial"/>
          <w:sz w:val="24"/>
          <w:szCs w:val="24"/>
        </w:rPr>
        <w:t xml:space="preserve"> mit </w:t>
      </w:r>
      <w:r w:rsidR="00DD02C0" w:rsidRPr="0023733C">
        <w:rPr>
          <w:rFonts w:ascii="Arial" w:hAnsi="Arial" w:cs="Arial"/>
          <w:sz w:val="24"/>
          <w:szCs w:val="24"/>
        </w:rPr>
        <w:t>dem</w:t>
      </w:r>
      <w:r w:rsidRPr="0023733C">
        <w:rPr>
          <w:rFonts w:ascii="Arial" w:hAnsi="Arial" w:cs="Arial"/>
          <w:sz w:val="24"/>
          <w:szCs w:val="24"/>
        </w:rPr>
        <w:t xml:space="preserve"> eingegeben Buchstaben beginn</w:t>
      </w:r>
      <w:r w:rsidR="003820F3" w:rsidRPr="0023733C">
        <w:rPr>
          <w:rFonts w:ascii="Arial" w:hAnsi="Arial" w:cs="Arial"/>
          <w:sz w:val="24"/>
          <w:szCs w:val="24"/>
        </w:rPr>
        <w:t>t</w:t>
      </w:r>
      <w:r w:rsidRPr="0023733C">
        <w:rPr>
          <w:rFonts w:ascii="Arial" w:hAnsi="Arial" w:cs="Arial"/>
          <w:sz w:val="24"/>
          <w:szCs w:val="24"/>
        </w:rPr>
        <w:t>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CF75FD" w:rsidRPr="0023733C" w:rsidRDefault="009B40F4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648325" cy="1181100"/>
            <wp:effectExtent l="19050" t="0" r="9525" b="0"/>
            <wp:docPr id="2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</w:t>
      </w:r>
      <w:r w:rsidR="00D04F9B" w:rsidRPr="0023733C">
        <w:rPr>
          <w:rFonts w:ascii="Arial" w:hAnsi="Arial" w:cs="Arial"/>
          <w:sz w:val="18"/>
          <w:szCs w:val="18"/>
        </w:rPr>
        <w:t>5</w:t>
      </w:r>
      <w:r w:rsidR="00982D18" w:rsidRPr="0023733C">
        <w:rPr>
          <w:rFonts w:ascii="Arial" w:hAnsi="Arial" w:cs="Arial"/>
          <w:sz w:val="18"/>
          <w:szCs w:val="18"/>
        </w:rPr>
        <w:t>: Lehrerfilter</w:t>
      </w:r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E4F81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Aus dieser Liste kann ein Lehrer durch Anklicken ausgewählt werden.</w:t>
      </w:r>
    </w:p>
    <w:p w:rsidR="003820F3" w:rsidRPr="0023733C" w:rsidRDefault="003820F3" w:rsidP="00106666">
      <w:pPr>
        <w:pStyle w:val="KeinLeerraum"/>
        <w:tabs>
          <w:tab w:val="left" w:pos="2355"/>
        </w:tabs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2.3 </w:t>
      </w:r>
      <w:r w:rsidR="00300B76" w:rsidRPr="0023733C">
        <w:rPr>
          <w:rFonts w:ascii="Arial" w:hAnsi="Arial" w:cs="Arial"/>
          <w:b/>
          <w:sz w:val="24"/>
          <w:szCs w:val="24"/>
        </w:rPr>
        <w:t>Termin festlegen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C44D4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Nachdem ein Lehrer ausgewählt wurde</w:t>
      </w:r>
      <w:r w:rsidR="00AC44D4" w:rsidRPr="0023733C">
        <w:rPr>
          <w:rFonts w:ascii="Arial" w:hAnsi="Arial" w:cs="Arial"/>
          <w:sz w:val="24"/>
          <w:szCs w:val="24"/>
        </w:rPr>
        <w:t>, wird dessen Zeitplan angezeigt. Bei dem Zeitplan werden die Termine als „BELEGT“ oder „VERFÜGBAR“ angezeigt.</w:t>
      </w: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00B76" w:rsidRPr="0023733C" w:rsidRDefault="00300B76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181475" cy="3305175"/>
            <wp:effectExtent l="19050" t="0" r="9525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</w:t>
      </w:r>
      <w:r w:rsidR="00D04F9B" w:rsidRPr="0023733C">
        <w:rPr>
          <w:rFonts w:ascii="Arial" w:hAnsi="Arial" w:cs="Arial"/>
          <w:sz w:val="18"/>
          <w:szCs w:val="18"/>
        </w:rPr>
        <w:t>6</w:t>
      </w:r>
      <w:r w:rsidR="007036B6" w:rsidRPr="0023733C">
        <w:rPr>
          <w:rFonts w:ascii="Arial" w:hAnsi="Arial" w:cs="Arial"/>
          <w:sz w:val="18"/>
          <w:szCs w:val="18"/>
        </w:rPr>
        <w:t xml:space="preserve">: </w:t>
      </w:r>
      <w:r w:rsidR="00982D18" w:rsidRPr="0023733C">
        <w:rPr>
          <w:rFonts w:ascii="Arial" w:hAnsi="Arial" w:cs="Arial"/>
          <w:sz w:val="18"/>
          <w:szCs w:val="18"/>
        </w:rPr>
        <w:t>Zeitplan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Durch Anklicken eines Termins, der als „VERFÜGBAR“ gekennzeichnet ist, </w:t>
      </w:r>
      <w:r w:rsidR="0036429B" w:rsidRPr="0023733C">
        <w:rPr>
          <w:rFonts w:ascii="Arial" w:hAnsi="Arial" w:cs="Arial"/>
          <w:sz w:val="24"/>
          <w:szCs w:val="24"/>
        </w:rPr>
        <w:t>werden die grauen Felder des folgenden Screenshots automatisch gefüllt.</w:t>
      </w:r>
      <w:r w:rsidR="003820F3" w:rsidRPr="0023733C">
        <w:rPr>
          <w:rFonts w:ascii="Arial" w:hAnsi="Arial" w:cs="Arial"/>
          <w:sz w:val="24"/>
          <w:szCs w:val="24"/>
        </w:rPr>
        <w:t xml:space="preserve"> Sofern mehrere Kinder die Schule besuchen, muss anschließend </w:t>
      </w:r>
      <w:r w:rsidR="0036429B" w:rsidRPr="0023733C">
        <w:rPr>
          <w:rFonts w:ascii="Arial" w:hAnsi="Arial" w:cs="Arial"/>
          <w:sz w:val="24"/>
          <w:szCs w:val="24"/>
        </w:rPr>
        <w:t xml:space="preserve">nur noch ein Kind ausgewählt werden. Falls nur ein Kind eingetragen wurde, ist </w:t>
      </w:r>
      <w:r w:rsidR="003820F3" w:rsidRPr="0023733C">
        <w:rPr>
          <w:rFonts w:ascii="Arial" w:hAnsi="Arial" w:cs="Arial"/>
          <w:sz w:val="24"/>
          <w:szCs w:val="24"/>
        </w:rPr>
        <w:t>dies</w:t>
      </w:r>
      <w:r w:rsidR="0036429B" w:rsidRPr="0023733C">
        <w:rPr>
          <w:rFonts w:ascii="Arial" w:hAnsi="Arial" w:cs="Arial"/>
          <w:sz w:val="24"/>
          <w:szCs w:val="24"/>
        </w:rPr>
        <w:t>es automatisch ausgewählt.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300B76" w:rsidRPr="0023733C" w:rsidRDefault="00B95D3D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076700" cy="2114550"/>
            <wp:effectExtent l="19050" t="0" r="0" b="0"/>
            <wp:docPr id="2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AC44D4" w:rsidP="005A494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</w:t>
      </w:r>
      <w:r w:rsidR="003B550E" w:rsidRPr="0023733C">
        <w:rPr>
          <w:rFonts w:ascii="Arial" w:hAnsi="Arial" w:cs="Arial"/>
          <w:sz w:val="18"/>
          <w:szCs w:val="18"/>
        </w:rPr>
        <w:t>bb. 1</w:t>
      </w:r>
      <w:r w:rsidR="00D04F9B" w:rsidRPr="0023733C">
        <w:rPr>
          <w:rFonts w:ascii="Arial" w:hAnsi="Arial" w:cs="Arial"/>
          <w:sz w:val="18"/>
          <w:szCs w:val="18"/>
        </w:rPr>
        <w:t>7</w:t>
      </w:r>
      <w:r w:rsidR="00982D18" w:rsidRPr="0023733C">
        <w:rPr>
          <w:rFonts w:ascii="Arial" w:hAnsi="Arial" w:cs="Arial"/>
          <w:sz w:val="18"/>
          <w:szCs w:val="18"/>
        </w:rPr>
        <w:t>: Termininformationen</w:t>
      </w:r>
    </w:p>
    <w:p w:rsidR="003820F3" w:rsidRPr="004E44A2" w:rsidRDefault="003820F3" w:rsidP="00106666">
      <w:pPr>
        <w:pStyle w:val="KeinLeerraum"/>
        <w:jc w:val="both"/>
        <w:rPr>
          <w:rFonts w:ascii="Arial" w:hAnsi="Arial" w:cs="Arial"/>
          <w:sz w:val="32"/>
          <w:szCs w:val="32"/>
        </w:rPr>
      </w:pP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2.4 Terminliste drucken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203BC6" w:rsidRDefault="00217B1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Um die Liste der Termine drucken zu können, wird ein installierter Drucker benötigt. </w:t>
      </w:r>
      <w:r w:rsidR="00052CEE" w:rsidRPr="0023733C">
        <w:rPr>
          <w:rFonts w:ascii="Arial" w:hAnsi="Arial" w:cs="Arial"/>
          <w:sz w:val="24"/>
          <w:szCs w:val="24"/>
        </w:rPr>
        <w:t>Zum Drucken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3820F3" w:rsidRPr="0023733C">
        <w:rPr>
          <w:rFonts w:ascii="Arial" w:hAnsi="Arial" w:cs="Arial"/>
          <w:sz w:val="24"/>
          <w:szCs w:val="24"/>
        </w:rPr>
        <w:t>muss der Benutzer</w:t>
      </w:r>
      <w:r w:rsidR="00203BC6" w:rsidRPr="0023733C">
        <w:rPr>
          <w:rFonts w:ascii="Arial" w:hAnsi="Arial" w:cs="Arial"/>
          <w:sz w:val="24"/>
          <w:szCs w:val="24"/>
        </w:rPr>
        <w:t xml:space="preserve"> im Menü auf das Feld „Ihre Termine“ klicken, um die entsprechende Seite aufzurufen. Außerdem wird die Seite direkt nach dem Login </w:t>
      </w:r>
      <w:r w:rsidR="00861FF3" w:rsidRPr="0023733C">
        <w:rPr>
          <w:rFonts w:ascii="Arial" w:hAnsi="Arial" w:cs="Arial"/>
          <w:sz w:val="24"/>
          <w:szCs w:val="24"/>
        </w:rPr>
        <w:t>angezeigt.</w:t>
      </w:r>
    </w:p>
    <w:p w:rsidR="004E44A2" w:rsidRPr="0023733C" w:rsidRDefault="004E44A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0E0089" w:rsidRDefault="000E0089" w:rsidP="000E0089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181100" cy="429490"/>
            <wp:effectExtent l="19050" t="0" r="0" b="0"/>
            <wp:docPr id="19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361" cy="43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9A" w:rsidRPr="0023733C" w:rsidRDefault="00B1569A" w:rsidP="00F56BF2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0E0089" w:rsidRPr="000E0089" w:rsidRDefault="000E0089" w:rsidP="000E0089">
      <w:pPr>
        <w:pStyle w:val="KeinLeerraum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Abb</w:t>
      </w:r>
      <w:r w:rsidRPr="000E0089">
        <w:rPr>
          <w:rFonts w:ascii="Arial" w:hAnsi="Arial" w:cs="Arial"/>
          <w:sz w:val="16"/>
          <w:szCs w:val="16"/>
        </w:rPr>
        <w:t xml:space="preserve">. 18: </w:t>
      </w:r>
      <w:r>
        <w:rPr>
          <w:rFonts w:ascii="Arial" w:hAnsi="Arial" w:cs="Arial"/>
          <w:sz w:val="16"/>
          <w:szCs w:val="16"/>
        </w:rPr>
        <w:t>Druckbutton</w:t>
      </w:r>
    </w:p>
    <w:p w:rsidR="000E0089" w:rsidRPr="004E44A2" w:rsidRDefault="000E0089" w:rsidP="000E0089">
      <w:pPr>
        <w:pStyle w:val="KeinLeerraum"/>
        <w:jc w:val="both"/>
        <w:rPr>
          <w:rFonts w:ascii="Arial" w:hAnsi="Arial" w:cs="Arial"/>
          <w:sz w:val="32"/>
          <w:szCs w:val="32"/>
        </w:rPr>
      </w:pPr>
    </w:p>
    <w:p w:rsidR="00861FF3" w:rsidRPr="0023733C" w:rsidRDefault="00861F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der Benutzer auf das Druckicon klickt, erscheint ein</w:t>
      </w:r>
      <w:r w:rsidR="00713AF6" w:rsidRPr="0023733C">
        <w:rPr>
          <w:rFonts w:ascii="Arial" w:hAnsi="Arial" w:cs="Arial"/>
          <w:sz w:val="24"/>
          <w:szCs w:val="24"/>
        </w:rPr>
        <w:t xml:space="preserve"> weiteres Fenster, bei dem der Drucker aus</w:t>
      </w:r>
      <w:r w:rsidR="003820F3" w:rsidRPr="0023733C">
        <w:rPr>
          <w:rFonts w:ascii="Arial" w:hAnsi="Arial" w:cs="Arial"/>
          <w:sz w:val="24"/>
          <w:szCs w:val="24"/>
        </w:rPr>
        <w:t>zu</w:t>
      </w:r>
      <w:r w:rsidR="00713AF6" w:rsidRPr="0023733C">
        <w:rPr>
          <w:rFonts w:ascii="Arial" w:hAnsi="Arial" w:cs="Arial"/>
          <w:sz w:val="24"/>
          <w:szCs w:val="24"/>
        </w:rPr>
        <w:t>wähl</w:t>
      </w:r>
      <w:r w:rsidR="003820F3" w:rsidRPr="0023733C">
        <w:rPr>
          <w:rFonts w:ascii="Arial" w:hAnsi="Arial" w:cs="Arial"/>
          <w:sz w:val="24"/>
          <w:szCs w:val="24"/>
        </w:rPr>
        <w:t>en</w:t>
      </w:r>
      <w:r w:rsidR="00713AF6" w:rsidRPr="0023733C">
        <w:rPr>
          <w:rFonts w:ascii="Arial" w:hAnsi="Arial" w:cs="Arial"/>
          <w:sz w:val="24"/>
          <w:szCs w:val="24"/>
        </w:rPr>
        <w:t xml:space="preserve"> </w:t>
      </w:r>
      <w:r w:rsidR="003820F3" w:rsidRPr="0023733C">
        <w:rPr>
          <w:rFonts w:ascii="Arial" w:hAnsi="Arial" w:cs="Arial"/>
          <w:sz w:val="24"/>
          <w:szCs w:val="24"/>
        </w:rPr>
        <w:t>ist.</w:t>
      </w:r>
      <w:r w:rsidR="00713AF6" w:rsidRPr="0023733C">
        <w:rPr>
          <w:rFonts w:ascii="Arial" w:hAnsi="Arial" w:cs="Arial"/>
          <w:sz w:val="24"/>
          <w:szCs w:val="24"/>
        </w:rPr>
        <w:t xml:space="preserve"> Danach muss der Benutzer auf den Button „Drucken“ klicken, um die Terminliste auszudrucken.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3 </w:t>
      </w:r>
      <w:proofErr w:type="gramStart"/>
      <w:r w:rsidR="00982D18" w:rsidRPr="0023733C">
        <w:rPr>
          <w:rFonts w:ascii="Arial" w:hAnsi="Arial" w:cs="Arial"/>
          <w:b/>
          <w:sz w:val="28"/>
          <w:szCs w:val="28"/>
        </w:rPr>
        <w:t>Verwaltung</w:t>
      </w:r>
      <w:proofErr w:type="gramEnd"/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3.1 </w:t>
      </w:r>
      <w:r w:rsidR="00982D18" w:rsidRPr="0023733C">
        <w:rPr>
          <w:rFonts w:ascii="Arial" w:hAnsi="Arial" w:cs="Arial"/>
          <w:b/>
          <w:sz w:val="24"/>
          <w:szCs w:val="24"/>
        </w:rPr>
        <w:t>Termine manuell eintragen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F14CC" w:rsidRPr="0023733C" w:rsidRDefault="0036429B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Verwaltung kann Termine auch manuell nachtragen. </w:t>
      </w:r>
      <w:r w:rsidR="00794B0D" w:rsidRPr="0023733C">
        <w:rPr>
          <w:rFonts w:ascii="Arial" w:hAnsi="Arial" w:cs="Arial"/>
          <w:sz w:val="24"/>
          <w:szCs w:val="24"/>
        </w:rPr>
        <w:t xml:space="preserve">Die Seite zum Eintragen ist automatisch beim Login ausgewählt. </w:t>
      </w:r>
    </w:p>
    <w:p w:rsidR="001D71D2" w:rsidRPr="0023733C" w:rsidRDefault="001D71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Anschließend muss auf den Button „Termin anlegen“ geklickt werden, wora</w:t>
      </w:r>
      <w:r w:rsidR="00052CEE" w:rsidRPr="0023733C">
        <w:rPr>
          <w:rFonts w:ascii="Arial" w:hAnsi="Arial" w:cs="Arial"/>
          <w:sz w:val="24"/>
          <w:szCs w:val="24"/>
        </w:rPr>
        <w:t>uf sich eine neue Seite öffnet.</w:t>
      </w:r>
    </w:p>
    <w:p w:rsidR="006F14CC" w:rsidRPr="0023733C" w:rsidRDefault="006F14C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F75FD" w:rsidRDefault="004E44A2" w:rsidP="004E44A2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114925" cy="1885950"/>
            <wp:effectExtent l="19050" t="0" r="9525" b="0"/>
            <wp:docPr id="1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A2" w:rsidRPr="004E44A2" w:rsidRDefault="004E44A2" w:rsidP="004E44A2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E44A2" w:rsidRPr="004E44A2" w:rsidRDefault="004E44A2" w:rsidP="004E44A2">
      <w:pPr>
        <w:pStyle w:val="KeinLeerraum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Abb. 19: Manuelle Termineintragung</w:t>
      </w:r>
    </w:p>
    <w:p w:rsidR="005B73D4" w:rsidRDefault="005B73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D71D2" w:rsidRPr="0023733C" w:rsidRDefault="00135B1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alle erforderlichen Felder gefüllt wurden, muss der Button „Anlegen“ angeklickt werden, um den Termin zu speichern.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3.2 </w:t>
      </w:r>
      <w:proofErr w:type="gramStart"/>
      <w:r w:rsidR="00982D18" w:rsidRPr="0023733C">
        <w:rPr>
          <w:rFonts w:ascii="Arial" w:hAnsi="Arial" w:cs="Arial"/>
          <w:b/>
          <w:sz w:val="24"/>
          <w:szCs w:val="24"/>
        </w:rPr>
        <w:t>Benutzerverwaltung</w:t>
      </w:r>
      <w:proofErr w:type="gramEnd"/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Die Benutzerverwaltung stellt me</w:t>
      </w:r>
      <w:r w:rsidR="00115AE8">
        <w:rPr>
          <w:rFonts w:ascii="Arial" w:hAnsi="Arial" w:cs="Arial"/>
          <w:sz w:val="24"/>
          <w:szCs w:val="24"/>
        </w:rPr>
        <w:t>hrere Funktionen zur Verfügung.</w:t>
      </w:r>
    </w:p>
    <w:p w:rsidR="00DA62BE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erste ist die detaillierte Benutzerübersicht, in der alle Informationen </w:t>
      </w:r>
      <w:r w:rsidR="00052CEE" w:rsidRPr="0023733C">
        <w:rPr>
          <w:rFonts w:ascii="Arial" w:hAnsi="Arial" w:cs="Arial"/>
          <w:sz w:val="24"/>
          <w:szCs w:val="24"/>
        </w:rPr>
        <w:t xml:space="preserve">eines </w:t>
      </w:r>
      <w:r w:rsidRPr="0023733C">
        <w:rPr>
          <w:rFonts w:ascii="Arial" w:hAnsi="Arial" w:cs="Arial"/>
          <w:sz w:val="24"/>
          <w:szCs w:val="24"/>
        </w:rPr>
        <w:t>Benutzer</w:t>
      </w:r>
      <w:r w:rsidR="00052CEE" w:rsidRPr="0023733C">
        <w:rPr>
          <w:rFonts w:ascii="Arial" w:hAnsi="Arial" w:cs="Arial"/>
          <w:sz w:val="24"/>
          <w:szCs w:val="24"/>
        </w:rPr>
        <w:t>s</w:t>
      </w:r>
      <w:r w:rsidRPr="0023733C">
        <w:rPr>
          <w:rFonts w:ascii="Arial" w:hAnsi="Arial" w:cs="Arial"/>
          <w:sz w:val="24"/>
          <w:szCs w:val="24"/>
        </w:rPr>
        <w:t xml:space="preserve"> aufgelistet sind. Dazu muss das linke Icon mit der Lupe angeklickt zu werden. </w:t>
      </w:r>
    </w:p>
    <w:p w:rsidR="00982D18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zweite Funktion ist das Löschen der Benutzer. </w:t>
      </w:r>
      <w:r w:rsidR="00DA62BE" w:rsidRPr="0023733C">
        <w:rPr>
          <w:rFonts w:ascii="Arial" w:hAnsi="Arial" w:cs="Arial"/>
          <w:sz w:val="24"/>
          <w:szCs w:val="24"/>
        </w:rPr>
        <w:t>Hierzu ist ein Anklicken des</w:t>
      </w:r>
      <w:r w:rsidR="00713AF6" w:rsidRPr="0023733C">
        <w:rPr>
          <w:rFonts w:ascii="Arial" w:hAnsi="Arial" w:cs="Arial"/>
          <w:sz w:val="24"/>
          <w:szCs w:val="24"/>
        </w:rPr>
        <w:t xml:space="preserve"> rechte</w:t>
      </w:r>
      <w:r w:rsidR="00DA62BE" w:rsidRPr="0023733C">
        <w:rPr>
          <w:rFonts w:ascii="Arial" w:hAnsi="Arial" w:cs="Arial"/>
          <w:sz w:val="24"/>
          <w:szCs w:val="24"/>
        </w:rPr>
        <w:t>n</w:t>
      </w:r>
      <w:r w:rsidR="00713AF6" w:rsidRPr="0023733C">
        <w:rPr>
          <w:rFonts w:ascii="Arial" w:hAnsi="Arial" w:cs="Arial"/>
          <w:sz w:val="24"/>
          <w:szCs w:val="24"/>
        </w:rPr>
        <w:t xml:space="preserve"> Icon</w:t>
      </w:r>
      <w:r w:rsidR="00DA62BE" w:rsidRPr="0023733C">
        <w:rPr>
          <w:rFonts w:ascii="Arial" w:hAnsi="Arial" w:cs="Arial"/>
          <w:sz w:val="24"/>
          <w:szCs w:val="24"/>
        </w:rPr>
        <w:t>s</w:t>
      </w:r>
      <w:r w:rsidR="00713AF6" w:rsidRPr="0023733C">
        <w:rPr>
          <w:rFonts w:ascii="Arial" w:hAnsi="Arial" w:cs="Arial"/>
          <w:sz w:val="24"/>
          <w:szCs w:val="24"/>
        </w:rPr>
        <w:t xml:space="preserve"> mit dem</w:t>
      </w:r>
      <w:r w:rsidR="009733D2" w:rsidRPr="0023733C">
        <w:rPr>
          <w:rFonts w:ascii="Arial" w:hAnsi="Arial" w:cs="Arial"/>
          <w:sz w:val="24"/>
          <w:szCs w:val="24"/>
        </w:rPr>
        <w:t xml:space="preserve"> </w:t>
      </w:r>
      <w:r w:rsidR="001475FC" w:rsidRPr="0023733C">
        <w:rPr>
          <w:rFonts w:ascii="Arial" w:hAnsi="Arial" w:cs="Arial"/>
          <w:sz w:val="24"/>
          <w:szCs w:val="24"/>
        </w:rPr>
        <w:t xml:space="preserve">Papierkorb </w:t>
      </w:r>
      <w:r w:rsidR="00DA62BE" w:rsidRPr="0023733C">
        <w:rPr>
          <w:rFonts w:ascii="Arial" w:hAnsi="Arial" w:cs="Arial"/>
          <w:sz w:val="24"/>
          <w:szCs w:val="24"/>
        </w:rPr>
        <w:t>erforderlich</w:t>
      </w:r>
      <w:r w:rsidR="001475FC" w:rsidRPr="0023733C">
        <w:rPr>
          <w:rFonts w:ascii="Arial" w:hAnsi="Arial" w:cs="Arial"/>
          <w:sz w:val="24"/>
          <w:szCs w:val="24"/>
        </w:rPr>
        <w:t>. Wenn der</w:t>
      </w:r>
      <w:r w:rsidR="009733D2" w:rsidRPr="0023733C">
        <w:rPr>
          <w:rFonts w:ascii="Arial" w:hAnsi="Arial" w:cs="Arial"/>
          <w:sz w:val="24"/>
          <w:szCs w:val="24"/>
        </w:rPr>
        <w:t xml:space="preserve"> </w:t>
      </w:r>
      <w:r w:rsidR="001475FC" w:rsidRPr="0023733C">
        <w:rPr>
          <w:rFonts w:ascii="Arial" w:hAnsi="Arial" w:cs="Arial"/>
          <w:sz w:val="24"/>
          <w:szCs w:val="24"/>
        </w:rPr>
        <w:t>Papierkorb</w:t>
      </w:r>
      <w:r w:rsidR="009733D2" w:rsidRPr="0023733C">
        <w:rPr>
          <w:rFonts w:ascii="Arial" w:hAnsi="Arial" w:cs="Arial"/>
          <w:sz w:val="24"/>
          <w:szCs w:val="24"/>
        </w:rPr>
        <w:t xml:space="preserve"> angeklickt wird, erscheint noch eine Sicherheitsfrage, bei der das Löschen bestätigt werden muss.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FC0EC9" w:rsidRPr="0023733C" w:rsidRDefault="00F14371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532559" cy="866775"/>
            <wp:effectExtent l="19050" t="0" r="0" b="0"/>
            <wp:docPr id="3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559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E02DAC" w:rsidRPr="0023733C" w:rsidRDefault="00D04F9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20</w:t>
      </w:r>
      <w:r w:rsidR="00E02DAC" w:rsidRPr="0023733C">
        <w:rPr>
          <w:rFonts w:ascii="Arial" w:hAnsi="Arial" w:cs="Arial"/>
          <w:sz w:val="18"/>
          <w:szCs w:val="18"/>
        </w:rPr>
        <w:t>: Icons</w:t>
      </w:r>
    </w:p>
    <w:p w:rsidR="00E02DAC" w:rsidRPr="0023733C" w:rsidRDefault="00E02DAC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733D2" w:rsidRPr="0023733C" w:rsidRDefault="009733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letzte Funktion </w:t>
      </w:r>
      <w:r w:rsidR="001B4AF6" w:rsidRPr="0023733C">
        <w:rPr>
          <w:rFonts w:ascii="Arial" w:hAnsi="Arial" w:cs="Arial"/>
          <w:sz w:val="24"/>
          <w:szCs w:val="24"/>
        </w:rPr>
        <w:t xml:space="preserve">ist </w:t>
      </w:r>
      <w:r w:rsidRPr="0023733C">
        <w:rPr>
          <w:rFonts w:ascii="Arial" w:hAnsi="Arial" w:cs="Arial"/>
          <w:sz w:val="24"/>
          <w:szCs w:val="24"/>
        </w:rPr>
        <w:t xml:space="preserve">das Bearbeiten der Benutzer. Dazu muss das </w:t>
      </w:r>
      <w:r w:rsidR="00690785" w:rsidRPr="0023733C">
        <w:rPr>
          <w:rFonts w:ascii="Arial" w:hAnsi="Arial" w:cs="Arial"/>
          <w:sz w:val="24"/>
          <w:szCs w:val="24"/>
        </w:rPr>
        <w:t>Icon mit dem Bleistift in der Mitte angeklickt werden. Danach erscheint folgendes Fenster:</w:t>
      </w:r>
    </w:p>
    <w:p w:rsidR="00690785" w:rsidRPr="005B73D4" w:rsidRDefault="0069078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90785" w:rsidRPr="0023733C" w:rsidRDefault="00FA341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2400300"/>
            <wp:effectExtent l="19050" t="0" r="9525" b="0"/>
            <wp:docPr id="29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CF75FD" w:rsidRPr="0023733C" w:rsidRDefault="00D04F9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21</w:t>
      </w:r>
      <w:r w:rsidR="00690785"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690785" w:rsidRPr="0023733C">
        <w:rPr>
          <w:rFonts w:ascii="Arial" w:hAnsi="Arial" w:cs="Arial"/>
          <w:sz w:val="18"/>
          <w:szCs w:val="18"/>
        </w:rPr>
        <w:t>Benutzerverwaltung</w:t>
      </w:r>
    </w:p>
    <w:p w:rsidR="00690785" w:rsidRPr="0023733C" w:rsidRDefault="0069078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B4AF6" w:rsidRPr="0023733C" w:rsidRDefault="00A50AFF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können alle Daten der Benutzer geändert werden. </w:t>
      </w:r>
      <w:r w:rsidR="00522520" w:rsidRPr="0023733C">
        <w:rPr>
          <w:rFonts w:ascii="Arial" w:hAnsi="Arial" w:cs="Arial"/>
          <w:sz w:val="24"/>
          <w:szCs w:val="24"/>
        </w:rPr>
        <w:t xml:space="preserve">Nach der Aktualisierung der Daten muss auf den Button </w:t>
      </w:r>
      <w:r w:rsidR="00106666" w:rsidRPr="0023733C">
        <w:rPr>
          <w:rFonts w:ascii="Arial" w:hAnsi="Arial" w:cs="Arial"/>
          <w:sz w:val="24"/>
          <w:szCs w:val="24"/>
        </w:rPr>
        <w:t>„S</w:t>
      </w:r>
      <w:r w:rsidR="00522520" w:rsidRPr="0023733C">
        <w:rPr>
          <w:rFonts w:ascii="Arial" w:hAnsi="Arial" w:cs="Arial"/>
          <w:sz w:val="24"/>
          <w:szCs w:val="24"/>
        </w:rPr>
        <w:t>peichern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522520" w:rsidRPr="0023733C">
        <w:rPr>
          <w:rFonts w:ascii="Arial" w:hAnsi="Arial" w:cs="Arial"/>
          <w:sz w:val="24"/>
          <w:szCs w:val="24"/>
        </w:rPr>
        <w:t xml:space="preserve"> gedrückt werden, damit die Änderung übernommen wird.</w:t>
      </w:r>
    </w:p>
    <w:p w:rsidR="001B4AF6" w:rsidRPr="0023733C" w:rsidRDefault="001B4AF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3.3 Lehrer einlesen</w:t>
      </w: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8759A" w:rsidRPr="0023733C" w:rsidRDefault="0018759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die Lehrerliste einzulesen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 xml:space="preserve">ist </w:t>
      </w:r>
      <w:r w:rsidRPr="0023733C">
        <w:rPr>
          <w:rFonts w:ascii="Arial" w:hAnsi="Arial" w:cs="Arial"/>
          <w:sz w:val="24"/>
          <w:szCs w:val="24"/>
        </w:rPr>
        <w:t>in der Benutzerverwaltung de</w:t>
      </w:r>
      <w:r w:rsidR="00DA62BE" w:rsidRPr="0023733C">
        <w:rPr>
          <w:rFonts w:ascii="Arial" w:hAnsi="Arial" w:cs="Arial"/>
          <w:sz w:val="24"/>
          <w:szCs w:val="24"/>
        </w:rPr>
        <w:t>r</w:t>
      </w:r>
      <w:r w:rsidRPr="0023733C">
        <w:rPr>
          <w:rFonts w:ascii="Arial" w:hAnsi="Arial" w:cs="Arial"/>
          <w:sz w:val="24"/>
          <w:szCs w:val="24"/>
        </w:rPr>
        <w:t xml:space="preserve"> Button </w:t>
      </w:r>
      <w:r w:rsidR="00107188" w:rsidRPr="0023733C">
        <w:rPr>
          <w:rFonts w:ascii="Arial" w:hAnsi="Arial" w:cs="Arial"/>
          <w:sz w:val="24"/>
          <w:szCs w:val="24"/>
        </w:rPr>
        <w:t>„</w:t>
      </w:r>
      <w:r w:rsidRPr="0023733C">
        <w:rPr>
          <w:rFonts w:ascii="Arial" w:hAnsi="Arial" w:cs="Arial"/>
          <w:sz w:val="24"/>
          <w:szCs w:val="24"/>
        </w:rPr>
        <w:t>Lehrer importieren</w:t>
      </w:r>
      <w:r w:rsidR="00107188" w:rsidRPr="0023733C">
        <w:rPr>
          <w:rFonts w:ascii="Arial" w:hAnsi="Arial" w:cs="Arial"/>
          <w:sz w:val="24"/>
          <w:szCs w:val="24"/>
        </w:rPr>
        <w:t>“</w:t>
      </w:r>
      <w:r w:rsidR="00A31A02"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anzuklicken</w:t>
      </w:r>
      <w:r w:rsidR="00A31A02" w:rsidRPr="0023733C">
        <w:rPr>
          <w:rFonts w:ascii="Arial" w:hAnsi="Arial" w:cs="Arial"/>
          <w:sz w:val="24"/>
          <w:szCs w:val="24"/>
        </w:rPr>
        <w:t>.</w:t>
      </w:r>
    </w:p>
    <w:p w:rsidR="00107188" w:rsidRPr="0023733C" w:rsidRDefault="00107188" w:rsidP="00107188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2609850" cy="952500"/>
            <wp:effectExtent l="19050" t="0" r="0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7188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107188" w:rsidRPr="0023733C" w:rsidRDefault="00107188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22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Lehrerimport</w:t>
      </w:r>
    </w:p>
    <w:p w:rsidR="00107188" w:rsidRPr="0023733C" w:rsidRDefault="0010718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1A02" w:rsidRPr="0023733C" w:rsidRDefault="0010718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Danach muss der Benutzer auf den Button „Durchsuchen“ </w:t>
      </w:r>
      <w:r w:rsidR="00DA62BE" w:rsidRPr="0023733C">
        <w:rPr>
          <w:rFonts w:ascii="Arial" w:hAnsi="Arial" w:cs="Arial"/>
          <w:sz w:val="24"/>
          <w:szCs w:val="24"/>
        </w:rPr>
        <w:t>klicken</w:t>
      </w:r>
      <w:r w:rsidRPr="0023733C">
        <w:rPr>
          <w:rFonts w:ascii="Arial" w:hAnsi="Arial" w:cs="Arial"/>
          <w:sz w:val="24"/>
          <w:szCs w:val="24"/>
        </w:rPr>
        <w:t xml:space="preserve">, </w:t>
      </w:r>
      <w:r w:rsidR="00DA62BE" w:rsidRPr="0023733C">
        <w:rPr>
          <w:rFonts w:ascii="Arial" w:hAnsi="Arial" w:cs="Arial"/>
          <w:sz w:val="24"/>
          <w:szCs w:val="24"/>
        </w:rPr>
        <w:t>damit sich</w:t>
      </w:r>
      <w:r w:rsidRPr="0023733C">
        <w:rPr>
          <w:rFonts w:ascii="Arial" w:hAnsi="Arial" w:cs="Arial"/>
          <w:sz w:val="24"/>
          <w:szCs w:val="24"/>
        </w:rPr>
        <w:t xml:space="preserve"> ein Fenster öffnet, bei de</w:t>
      </w:r>
      <w:r w:rsidR="00DA62BE" w:rsidRPr="0023733C">
        <w:rPr>
          <w:rFonts w:ascii="Arial" w:hAnsi="Arial" w:cs="Arial"/>
          <w:sz w:val="24"/>
          <w:szCs w:val="24"/>
        </w:rPr>
        <w:t>m</w:t>
      </w:r>
      <w:r w:rsidRPr="0023733C">
        <w:rPr>
          <w:rFonts w:ascii="Arial" w:hAnsi="Arial" w:cs="Arial"/>
          <w:sz w:val="24"/>
          <w:szCs w:val="24"/>
        </w:rPr>
        <w:t xml:space="preserve"> eine .</w:t>
      </w:r>
      <w:proofErr w:type="spellStart"/>
      <w:r w:rsidRPr="0023733C">
        <w:rPr>
          <w:rFonts w:ascii="Arial" w:hAnsi="Arial" w:cs="Arial"/>
          <w:sz w:val="24"/>
          <w:szCs w:val="24"/>
        </w:rPr>
        <w:t>csv</w:t>
      </w:r>
      <w:proofErr w:type="spellEnd"/>
      <w:r w:rsidRPr="0023733C">
        <w:rPr>
          <w:rFonts w:ascii="Arial" w:hAnsi="Arial" w:cs="Arial"/>
          <w:sz w:val="24"/>
          <w:szCs w:val="24"/>
        </w:rPr>
        <w:t xml:space="preserve"> Datei ausgewählt werden muss.</w:t>
      </w:r>
      <w:r w:rsidR="00EE7714"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Hierfür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ist das Ausfüllen der</w:t>
      </w:r>
      <w:r w:rsidRPr="0023733C">
        <w:rPr>
          <w:rFonts w:ascii="Arial" w:hAnsi="Arial" w:cs="Arial"/>
          <w:sz w:val="24"/>
          <w:szCs w:val="24"/>
        </w:rPr>
        <w:t xml:space="preserve"> Spalten Nachname, Vorname, E</w:t>
      </w:r>
      <w:r w:rsidR="00F15AAE" w:rsidRPr="0023733C">
        <w:rPr>
          <w:rFonts w:ascii="Arial" w:hAnsi="Arial" w:cs="Arial"/>
          <w:sz w:val="24"/>
          <w:szCs w:val="24"/>
        </w:rPr>
        <w:t>-M</w:t>
      </w:r>
      <w:r w:rsidRPr="0023733C">
        <w:rPr>
          <w:rFonts w:ascii="Arial" w:hAnsi="Arial" w:cs="Arial"/>
          <w:sz w:val="24"/>
          <w:szCs w:val="24"/>
        </w:rPr>
        <w:t xml:space="preserve">ail und Titel zum Einlesen </w:t>
      </w:r>
      <w:r w:rsidR="00DA62BE" w:rsidRPr="0023733C">
        <w:rPr>
          <w:rFonts w:ascii="Arial" w:hAnsi="Arial" w:cs="Arial"/>
          <w:sz w:val="24"/>
          <w:szCs w:val="24"/>
        </w:rPr>
        <w:t>notwendig</w:t>
      </w:r>
      <w:r w:rsidRPr="0023733C">
        <w:rPr>
          <w:rFonts w:ascii="Arial" w:hAnsi="Arial" w:cs="Arial"/>
          <w:sz w:val="24"/>
          <w:szCs w:val="24"/>
        </w:rPr>
        <w:t xml:space="preserve">. Dabei muss auch auf die Reihenfolge </w:t>
      </w:r>
      <w:r w:rsidR="00DA62BE" w:rsidRPr="0023733C">
        <w:rPr>
          <w:rFonts w:ascii="Arial" w:hAnsi="Arial" w:cs="Arial"/>
          <w:sz w:val="24"/>
          <w:szCs w:val="24"/>
        </w:rPr>
        <w:t xml:space="preserve">der Eingabe </w:t>
      </w:r>
      <w:r w:rsidRPr="0023733C">
        <w:rPr>
          <w:rFonts w:ascii="Arial" w:hAnsi="Arial" w:cs="Arial"/>
          <w:sz w:val="24"/>
          <w:szCs w:val="24"/>
        </w:rPr>
        <w:t>geachtet werden. Die Spalte E</w:t>
      </w:r>
      <w:r w:rsidR="00F15AAE" w:rsidRPr="0023733C">
        <w:rPr>
          <w:rFonts w:ascii="Arial" w:hAnsi="Arial" w:cs="Arial"/>
          <w:sz w:val="24"/>
          <w:szCs w:val="24"/>
        </w:rPr>
        <w:t>-M</w:t>
      </w:r>
      <w:r w:rsidRPr="0023733C">
        <w:rPr>
          <w:rFonts w:ascii="Arial" w:hAnsi="Arial" w:cs="Arial"/>
          <w:sz w:val="24"/>
          <w:szCs w:val="24"/>
        </w:rPr>
        <w:t xml:space="preserve">ail ist </w:t>
      </w:r>
      <w:r w:rsidR="00DA62BE" w:rsidRPr="0023733C">
        <w:rPr>
          <w:rFonts w:ascii="Arial" w:hAnsi="Arial" w:cs="Arial"/>
          <w:sz w:val="24"/>
          <w:szCs w:val="24"/>
        </w:rPr>
        <w:t>lediglich</w:t>
      </w:r>
      <w:r w:rsidRPr="0023733C">
        <w:rPr>
          <w:rFonts w:ascii="Arial" w:hAnsi="Arial" w:cs="Arial"/>
          <w:sz w:val="24"/>
          <w:szCs w:val="24"/>
        </w:rPr>
        <w:t xml:space="preserve"> opt</w:t>
      </w:r>
      <w:r w:rsidR="00316C68" w:rsidRPr="0023733C">
        <w:rPr>
          <w:rFonts w:ascii="Arial" w:hAnsi="Arial" w:cs="Arial"/>
          <w:sz w:val="24"/>
          <w:szCs w:val="24"/>
        </w:rPr>
        <w:t xml:space="preserve">ional. </w:t>
      </w:r>
      <w:r w:rsidR="00DA62BE" w:rsidRPr="0023733C">
        <w:rPr>
          <w:rFonts w:ascii="Arial" w:hAnsi="Arial" w:cs="Arial"/>
          <w:sz w:val="24"/>
          <w:szCs w:val="24"/>
        </w:rPr>
        <w:t>Falls</w:t>
      </w:r>
      <w:r w:rsidR="00316C68" w:rsidRPr="0023733C">
        <w:rPr>
          <w:rFonts w:ascii="Arial" w:hAnsi="Arial" w:cs="Arial"/>
          <w:sz w:val="24"/>
          <w:szCs w:val="24"/>
        </w:rPr>
        <w:t xml:space="preserve"> diese Spalte nicht in der .csv Datei vorhanden ist, werden die E-Mail Adressen automatisch generiert.</w:t>
      </w:r>
    </w:p>
    <w:p w:rsidR="00107188" w:rsidRPr="0023733C" w:rsidRDefault="00A31A0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eine Datei ausgewählt wurde, muss der Benutzer auf den Button „Importieren“</w:t>
      </w:r>
      <w:r w:rsidR="004D6EF6" w:rsidRPr="0023733C">
        <w:rPr>
          <w:rFonts w:ascii="Arial" w:hAnsi="Arial" w:cs="Arial"/>
          <w:sz w:val="24"/>
          <w:szCs w:val="24"/>
        </w:rPr>
        <w:t xml:space="preserve"> klicken.</w:t>
      </w:r>
    </w:p>
    <w:p w:rsidR="00A31A02" w:rsidRPr="0023733C" w:rsidRDefault="00A31A0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C44D4" w:rsidRPr="0023733C" w:rsidRDefault="00CD686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3.4</w:t>
      </w:r>
      <w:r w:rsidR="000B2DEB" w:rsidRPr="0023733C">
        <w:rPr>
          <w:rFonts w:ascii="Arial" w:hAnsi="Arial" w:cs="Arial"/>
          <w:b/>
          <w:sz w:val="24"/>
          <w:szCs w:val="24"/>
        </w:rPr>
        <w:t xml:space="preserve"> TANs</w:t>
      </w:r>
      <w:r w:rsidR="00982D18" w:rsidRPr="0023733C">
        <w:rPr>
          <w:rFonts w:ascii="Arial" w:hAnsi="Arial" w:cs="Arial"/>
          <w:b/>
          <w:sz w:val="24"/>
          <w:szCs w:val="24"/>
        </w:rPr>
        <w:t xml:space="preserve"> erstellen</w:t>
      </w: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E5419" w:rsidRPr="0023733C" w:rsidRDefault="00F15AA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der</w:t>
      </w:r>
      <w:r w:rsidR="006E5419" w:rsidRPr="0023733C">
        <w:rPr>
          <w:rFonts w:ascii="Arial" w:hAnsi="Arial" w:cs="Arial"/>
          <w:sz w:val="24"/>
          <w:szCs w:val="24"/>
        </w:rPr>
        <w:t xml:space="preserve"> Lehrer oder die Verwaltung </w:t>
      </w:r>
      <w:r w:rsidR="00107BE2" w:rsidRPr="0023733C">
        <w:rPr>
          <w:rFonts w:ascii="Arial" w:hAnsi="Arial" w:cs="Arial"/>
          <w:sz w:val="24"/>
          <w:szCs w:val="24"/>
        </w:rPr>
        <w:t>TANs erstellen möchte</w:t>
      </w:r>
      <w:r w:rsidR="006023A0" w:rsidRPr="0023733C">
        <w:rPr>
          <w:rFonts w:ascii="Arial" w:hAnsi="Arial" w:cs="Arial"/>
          <w:sz w:val="24"/>
          <w:szCs w:val="24"/>
        </w:rPr>
        <w:t>, muss er im Menü auf „Tanverwaltung“ klicken.</w:t>
      </w:r>
    </w:p>
    <w:p w:rsidR="00107BE2" w:rsidRPr="0023733C" w:rsidRDefault="00107BE2" w:rsidP="00106666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AC44D4" w:rsidRPr="0023733C" w:rsidRDefault="00107BE2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14900" cy="447675"/>
            <wp:effectExtent l="19050" t="0" r="0" b="0"/>
            <wp:docPr id="1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14" w:rsidRPr="0023733C" w:rsidRDefault="00EE7714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522520" w:rsidRPr="0023733C" w:rsidRDefault="00D04F9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23</w:t>
      </w:r>
      <w:r w:rsidR="00522520" w:rsidRPr="0023733C">
        <w:rPr>
          <w:rFonts w:ascii="Arial" w:hAnsi="Arial" w:cs="Arial"/>
          <w:sz w:val="18"/>
          <w:szCs w:val="18"/>
        </w:rPr>
        <w:t>: Menü</w:t>
      </w:r>
      <w:r w:rsidR="0094199F" w:rsidRPr="0023733C">
        <w:rPr>
          <w:rFonts w:ascii="Arial" w:hAnsi="Arial" w:cs="Arial"/>
          <w:sz w:val="18"/>
          <w:szCs w:val="18"/>
        </w:rPr>
        <w:t xml:space="preserve"> Terminverwaltung</w:t>
      </w:r>
    </w:p>
    <w:p w:rsidR="00522520" w:rsidRPr="0023733C" w:rsidRDefault="0052252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Danach muss der Benutzer auf den Button: „Tan generieren“ klicken, wonach sich folgendes Fenster öffnet:</w:t>
      </w: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B43F5" w:rsidRPr="0023733C" w:rsidRDefault="000B43F5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514850" cy="914400"/>
            <wp:effectExtent l="19050" t="0" r="0" b="0"/>
            <wp:docPr id="2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0B43F5" w:rsidRPr="0023733C" w:rsidRDefault="000B43F5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24</w:t>
      </w:r>
      <w:r w:rsidRPr="0023733C">
        <w:rPr>
          <w:rFonts w:ascii="Arial" w:hAnsi="Arial" w:cs="Arial"/>
          <w:sz w:val="18"/>
          <w:szCs w:val="18"/>
        </w:rPr>
        <w:t>:</w:t>
      </w:r>
      <w:r w:rsidR="00454CD7" w:rsidRPr="0023733C">
        <w:rPr>
          <w:rFonts w:ascii="Arial" w:hAnsi="Arial" w:cs="Arial"/>
          <w:sz w:val="18"/>
          <w:szCs w:val="18"/>
        </w:rPr>
        <w:t xml:space="preserve"> Seite: </w:t>
      </w:r>
      <w:proofErr w:type="spellStart"/>
      <w:r w:rsidR="00454CD7" w:rsidRPr="0023733C">
        <w:rPr>
          <w:rFonts w:ascii="Arial" w:hAnsi="Arial" w:cs="Arial"/>
          <w:sz w:val="18"/>
          <w:szCs w:val="18"/>
        </w:rPr>
        <w:t>Tangenerierung</w:t>
      </w:r>
      <w:proofErr w:type="spellEnd"/>
    </w:p>
    <w:p w:rsidR="000B43F5" w:rsidRPr="0023733C" w:rsidRDefault="000B43F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muss die Anzahl an TANs, die der generieren möchte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eingeben, wobei er mindestens </w:t>
      </w:r>
      <w:r w:rsidRPr="0023733C">
        <w:rPr>
          <w:rFonts w:ascii="Arial" w:hAnsi="Arial" w:cs="Arial"/>
          <w:b/>
          <w:sz w:val="24"/>
          <w:szCs w:val="24"/>
        </w:rPr>
        <w:t xml:space="preserve">eine </w:t>
      </w:r>
      <w:r w:rsidR="00DA62BE" w:rsidRPr="0023733C">
        <w:rPr>
          <w:rFonts w:ascii="Arial" w:hAnsi="Arial" w:cs="Arial"/>
          <w:sz w:val="24"/>
          <w:szCs w:val="24"/>
        </w:rPr>
        <w:t xml:space="preserve">TAN </w:t>
      </w:r>
      <w:r w:rsidRPr="0023733C">
        <w:rPr>
          <w:rFonts w:ascii="Arial" w:hAnsi="Arial" w:cs="Arial"/>
          <w:sz w:val="24"/>
          <w:szCs w:val="24"/>
        </w:rPr>
        <w:t>generieren muss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maximal </w:t>
      </w:r>
      <w:r w:rsidR="00DA62BE" w:rsidRPr="0023733C">
        <w:rPr>
          <w:rFonts w:ascii="Arial" w:hAnsi="Arial" w:cs="Arial"/>
          <w:sz w:val="24"/>
          <w:szCs w:val="24"/>
        </w:rPr>
        <w:t xml:space="preserve">aber </w:t>
      </w:r>
      <w:r w:rsidRPr="0023733C">
        <w:rPr>
          <w:rFonts w:ascii="Arial" w:hAnsi="Arial" w:cs="Arial"/>
          <w:sz w:val="24"/>
          <w:szCs w:val="24"/>
        </w:rPr>
        <w:t>100 generieren kann.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4 </w:t>
      </w:r>
      <w:proofErr w:type="gramStart"/>
      <w:r w:rsidRPr="0023733C">
        <w:rPr>
          <w:rFonts w:ascii="Arial" w:hAnsi="Arial" w:cs="Arial"/>
          <w:b/>
          <w:sz w:val="28"/>
          <w:szCs w:val="28"/>
        </w:rPr>
        <w:t>Administration</w:t>
      </w:r>
      <w:proofErr w:type="gramEnd"/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</w:p>
    <w:p w:rsidR="005C13B6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4.1</w:t>
      </w:r>
      <w:r w:rsidR="005C13B6" w:rsidRPr="0023733C">
        <w:rPr>
          <w:rFonts w:ascii="Arial" w:hAnsi="Arial" w:cs="Arial"/>
          <w:b/>
          <w:sz w:val="24"/>
          <w:szCs w:val="24"/>
        </w:rPr>
        <w:t xml:space="preserve"> </w:t>
      </w:r>
      <w:r w:rsidRPr="0023733C">
        <w:rPr>
          <w:rFonts w:ascii="Arial" w:hAnsi="Arial" w:cs="Arial"/>
          <w:b/>
          <w:sz w:val="24"/>
          <w:szCs w:val="24"/>
        </w:rPr>
        <w:t>Schüler verwalten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4199F" w:rsidRDefault="00C2269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Um die Seite Schülerverwaltung aufzurufen, muss </w:t>
      </w:r>
      <w:r w:rsidR="00DA62BE" w:rsidRPr="0023733C">
        <w:rPr>
          <w:rFonts w:ascii="Arial" w:hAnsi="Arial" w:cs="Arial"/>
          <w:sz w:val="24"/>
          <w:szCs w:val="24"/>
        </w:rPr>
        <w:t xml:space="preserve">man </w:t>
      </w:r>
      <w:r w:rsidRPr="0023733C">
        <w:rPr>
          <w:rFonts w:ascii="Arial" w:hAnsi="Arial" w:cs="Arial"/>
          <w:sz w:val="24"/>
          <w:szCs w:val="24"/>
        </w:rPr>
        <w:t>im Menü de</w:t>
      </w:r>
      <w:r w:rsidR="00DA62BE" w:rsidRPr="0023733C">
        <w:rPr>
          <w:rFonts w:ascii="Arial" w:hAnsi="Arial" w:cs="Arial"/>
          <w:sz w:val="24"/>
          <w:szCs w:val="24"/>
        </w:rPr>
        <w:t>n</w:t>
      </w:r>
      <w:r w:rsidRPr="0023733C">
        <w:rPr>
          <w:rFonts w:ascii="Arial" w:hAnsi="Arial" w:cs="Arial"/>
          <w:sz w:val="24"/>
          <w:szCs w:val="24"/>
        </w:rPr>
        <w:t xml:space="preserve"> Button </w:t>
      </w:r>
      <w:r w:rsidR="0094199F" w:rsidRPr="0023733C">
        <w:rPr>
          <w:rFonts w:ascii="Arial" w:hAnsi="Arial" w:cs="Arial"/>
          <w:sz w:val="24"/>
          <w:szCs w:val="24"/>
        </w:rPr>
        <w:t>„Schülerverwaltung“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an</w:t>
      </w:r>
      <w:r w:rsidRPr="0023733C">
        <w:rPr>
          <w:rFonts w:ascii="Arial" w:hAnsi="Arial" w:cs="Arial"/>
          <w:sz w:val="24"/>
          <w:szCs w:val="24"/>
        </w:rPr>
        <w:t>klicken.</w:t>
      </w:r>
    </w:p>
    <w:p w:rsidR="000D1445" w:rsidRPr="000D1445" w:rsidRDefault="000D144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F608A3" w:rsidRPr="0023733C" w:rsidRDefault="00F608A3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943475" cy="476250"/>
            <wp:effectExtent l="19050" t="0" r="9525" b="0"/>
            <wp:docPr id="1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F608A3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5</w:t>
      </w:r>
      <w:r w:rsidR="0094199F" w:rsidRPr="0023733C">
        <w:rPr>
          <w:rFonts w:ascii="Arial" w:hAnsi="Arial" w:cs="Arial"/>
          <w:sz w:val="18"/>
          <w:szCs w:val="18"/>
        </w:rPr>
        <w:t>: Menü Schülerverwaltung</w:t>
      </w:r>
    </w:p>
    <w:p w:rsidR="0094199F" w:rsidRPr="0023733C" w:rsidRDefault="0094199F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4199F" w:rsidRPr="0023733C" w:rsidRDefault="00C2269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 dem Aufrufen der Seite erscheint eine Liste aller Schüler. Die Daten der Schüler können genauso aktualisiert werden wie die Daten der Benutzer. D</w:t>
      </w:r>
      <w:r w:rsidR="00DA62BE" w:rsidRPr="0023733C">
        <w:rPr>
          <w:rFonts w:ascii="Arial" w:hAnsi="Arial" w:cs="Arial"/>
          <w:sz w:val="24"/>
          <w:szCs w:val="24"/>
        </w:rPr>
        <w:t xml:space="preserve">ieser </w:t>
      </w:r>
      <w:r w:rsidRPr="0023733C">
        <w:rPr>
          <w:rFonts w:ascii="Arial" w:hAnsi="Arial" w:cs="Arial"/>
          <w:sz w:val="24"/>
          <w:szCs w:val="24"/>
        </w:rPr>
        <w:t xml:space="preserve">Vorgang ist in Kapitel 3.2 beschrieben. Um einen neuen Schüler zu </w:t>
      </w:r>
      <w:r w:rsidR="009263D8" w:rsidRPr="0023733C">
        <w:rPr>
          <w:rFonts w:ascii="Arial" w:hAnsi="Arial" w:cs="Arial"/>
          <w:sz w:val="24"/>
          <w:szCs w:val="24"/>
        </w:rPr>
        <w:t>einzufügen</w:t>
      </w:r>
      <w:r w:rsidRPr="0023733C">
        <w:rPr>
          <w:rFonts w:ascii="Arial" w:hAnsi="Arial" w:cs="Arial"/>
          <w:sz w:val="24"/>
          <w:szCs w:val="24"/>
        </w:rPr>
        <w:t>, muss der Benutzer auf de</w:t>
      </w:r>
      <w:r w:rsidR="008C73DD" w:rsidRPr="0023733C">
        <w:rPr>
          <w:rFonts w:ascii="Arial" w:hAnsi="Arial" w:cs="Arial"/>
          <w:sz w:val="24"/>
          <w:szCs w:val="24"/>
        </w:rPr>
        <w:t>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94199F" w:rsidRPr="0023733C">
        <w:rPr>
          <w:rFonts w:ascii="Arial" w:hAnsi="Arial" w:cs="Arial"/>
          <w:sz w:val="24"/>
          <w:szCs w:val="24"/>
        </w:rPr>
        <w:t>Button: „Schüler anlegen“</w:t>
      </w:r>
      <w:r w:rsidRPr="0023733C">
        <w:rPr>
          <w:rFonts w:ascii="Arial" w:hAnsi="Arial" w:cs="Arial"/>
          <w:sz w:val="24"/>
          <w:szCs w:val="24"/>
        </w:rPr>
        <w:t xml:space="preserve"> klicken. Danach erscheint folgendes Fenster:</w:t>
      </w:r>
    </w:p>
    <w:p w:rsidR="005C13B6" w:rsidRPr="0023733C" w:rsidRDefault="005C13B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4199F" w:rsidRPr="0023733C" w:rsidRDefault="0094199F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810125" cy="1581150"/>
            <wp:effectExtent l="19050" t="0" r="9525" b="0"/>
            <wp:docPr id="16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D8" w:rsidRPr="0023733C" w:rsidRDefault="009263D8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94199F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6</w:t>
      </w:r>
      <w:r w:rsidR="0094199F" w:rsidRPr="0023733C">
        <w:rPr>
          <w:rFonts w:ascii="Arial" w:hAnsi="Arial" w:cs="Arial"/>
          <w:sz w:val="18"/>
          <w:szCs w:val="18"/>
        </w:rPr>
        <w:t xml:space="preserve">: </w:t>
      </w:r>
      <w:r w:rsidRPr="0023733C">
        <w:rPr>
          <w:rFonts w:ascii="Arial" w:hAnsi="Arial" w:cs="Arial"/>
          <w:sz w:val="18"/>
          <w:szCs w:val="18"/>
        </w:rPr>
        <w:t>Seite: Schülerverwaltung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C22698" w:rsidRPr="0023733C" w:rsidRDefault="003B34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Auf dieser Seite muss der Vor- und Nachname eingetragen werden und auf „Anlegen“ geklickt werden.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4.2</w:t>
      </w:r>
      <w:r w:rsidR="00300B76" w:rsidRPr="0023733C">
        <w:rPr>
          <w:rFonts w:ascii="Arial" w:hAnsi="Arial" w:cs="Arial"/>
          <w:b/>
          <w:sz w:val="24"/>
          <w:szCs w:val="24"/>
        </w:rPr>
        <w:t xml:space="preserve"> Datum des Elternsprechtags festlegen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07BE2" w:rsidRPr="0023733C" w:rsidRDefault="003B34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sich ein Administrator einloggt</w:t>
      </w:r>
      <w:r w:rsidR="009263D8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wird diese Seite direkt angezeigt. Es kann auch auf den Menüpunkt „Elternsprechtagsverwaltung“ geklickt werden. </w:t>
      </w:r>
      <w:r w:rsidR="00F80E41" w:rsidRPr="0023733C">
        <w:rPr>
          <w:rFonts w:ascii="Arial" w:hAnsi="Arial" w:cs="Arial"/>
          <w:sz w:val="24"/>
          <w:szCs w:val="24"/>
        </w:rPr>
        <w:t>Danach wird zunächst eine Liste der Elternsprechtage angezeigt.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07BE2" w:rsidRPr="0023733C" w:rsidRDefault="00F80E4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neuen Elternsprechtag anzulegen</w:t>
      </w:r>
      <w:r w:rsidR="009263D8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muss der Benutzer auf der Button „Elternsprechtag erstellen“ klicken, worauf folgendes Fenster erscheint: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E18F1" w:rsidRPr="0023733C" w:rsidRDefault="003B3417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400675" cy="2305050"/>
            <wp:effectExtent l="19050" t="0" r="9525" b="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D8" w:rsidRPr="0023733C" w:rsidRDefault="009263D8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E18F1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7</w:t>
      </w:r>
      <w:r w:rsidR="00981169" w:rsidRPr="0023733C">
        <w:rPr>
          <w:rFonts w:ascii="Arial" w:hAnsi="Arial" w:cs="Arial"/>
          <w:sz w:val="18"/>
          <w:szCs w:val="18"/>
        </w:rPr>
        <w:t xml:space="preserve">: </w:t>
      </w:r>
      <w:r w:rsidRPr="0023733C">
        <w:rPr>
          <w:rFonts w:ascii="Arial" w:hAnsi="Arial" w:cs="Arial"/>
          <w:sz w:val="18"/>
          <w:szCs w:val="18"/>
        </w:rPr>
        <w:t>Seite: Administration</w:t>
      </w:r>
    </w:p>
    <w:p w:rsidR="00981169" w:rsidRPr="0023733C" w:rsidRDefault="00981169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5C13B6" w:rsidRPr="0023733C" w:rsidRDefault="00F80E4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</w:t>
      </w:r>
      <w:r w:rsidR="009263D8" w:rsidRPr="0023733C">
        <w:rPr>
          <w:rFonts w:ascii="Arial" w:hAnsi="Arial" w:cs="Arial"/>
          <w:sz w:val="24"/>
          <w:szCs w:val="24"/>
        </w:rPr>
        <w:t>ist das Ausfüllen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EC15D9" w:rsidRPr="0023733C">
        <w:rPr>
          <w:rFonts w:ascii="Arial" w:hAnsi="Arial" w:cs="Arial"/>
          <w:sz w:val="24"/>
          <w:szCs w:val="24"/>
        </w:rPr>
        <w:t>die</w:t>
      </w:r>
      <w:r w:rsidRPr="0023733C">
        <w:rPr>
          <w:rFonts w:ascii="Arial" w:hAnsi="Arial" w:cs="Arial"/>
          <w:sz w:val="24"/>
          <w:szCs w:val="24"/>
        </w:rPr>
        <w:t xml:space="preserve"> Felder </w:t>
      </w:r>
      <w:r w:rsidR="00EC15D9" w:rsidRPr="0023733C">
        <w:rPr>
          <w:rFonts w:ascii="Arial" w:hAnsi="Arial" w:cs="Arial"/>
          <w:sz w:val="24"/>
          <w:szCs w:val="24"/>
        </w:rPr>
        <w:t xml:space="preserve">Datum, Anfang, Ende und Dauer eines Termins </w:t>
      </w:r>
      <w:r w:rsidRPr="0023733C">
        <w:rPr>
          <w:rFonts w:ascii="Arial" w:hAnsi="Arial" w:cs="Arial"/>
          <w:sz w:val="24"/>
          <w:szCs w:val="24"/>
        </w:rPr>
        <w:t xml:space="preserve">entsprechend der Angaben rechts der Felder </w:t>
      </w:r>
      <w:r w:rsidR="009263D8" w:rsidRPr="0023733C">
        <w:rPr>
          <w:rFonts w:ascii="Arial" w:hAnsi="Arial" w:cs="Arial"/>
          <w:sz w:val="24"/>
          <w:szCs w:val="24"/>
        </w:rPr>
        <w:t>obligatorisch</w:t>
      </w:r>
      <w:r w:rsidRPr="0023733C">
        <w:rPr>
          <w:rFonts w:ascii="Arial" w:hAnsi="Arial" w:cs="Arial"/>
          <w:sz w:val="24"/>
          <w:szCs w:val="24"/>
        </w:rPr>
        <w:t xml:space="preserve">. </w:t>
      </w:r>
      <w:r w:rsidR="00EC15D9" w:rsidRPr="0023733C">
        <w:rPr>
          <w:rFonts w:ascii="Arial" w:hAnsi="Arial" w:cs="Arial"/>
          <w:sz w:val="24"/>
          <w:szCs w:val="24"/>
        </w:rPr>
        <w:t>Zum Schluss muss der Benutzer auf „Anlegen“ klicken.</w:t>
      </w:r>
    </w:p>
    <w:sectPr w:rsidR="005C13B6" w:rsidRPr="0023733C" w:rsidSect="004D2074">
      <w:footerReference w:type="default" r:id="rId36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074" w:rsidRDefault="004D2074" w:rsidP="004D2074">
      <w:r>
        <w:separator/>
      </w:r>
    </w:p>
  </w:endnote>
  <w:endnote w:type="continuationSeparator" w:id="0">
    <w:p w:rsidR="004D2074" w:rsidRDefault="004D2074" w:rsidP="004D2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214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4D2074" w:rsidRPr="004D2074" w:rsidRDefault="00C25552">
        <w:pPr>
          <w:pStyle w:val="Fuzeile"/>
          <w:jc w:val="right"/>
          <w:rPr>
            <w:rFonts w:ascii="Arial" w:hAnsi="Arial" w:cs="Arial"/>
          </w:rPr>
        </w:pPr>
        <w:r w:rsidRPr="004D2074">
          <w:rPr>
            <w:rFonts w:ascii="Arial" w:hAnsi="Arial" w:cs="Arial"/>
          </w:rPr>
          <w:fldChar w:fldCharType="begin"/>
        </w:r>
        <w:r w:rsidR="004D2074" w:rsidRPr="004D2074">
          <w:rPr>
            <w:rFonts w:ascii="Arial" w:hAnsi="Arial" w:cs="Arial"/>
          </w:rPr>
          <w:instrText xml:space="preserve"> PAGE   \* MERGEFORMAT </w:instrText>
        </w:r>
        <w:r w:rsidRPr="004D2074">
          <w:rPr>
            <w:rFonts w:ascii="Arial" w:hAnsi="Arial" w:cs="Arial"/>
          </w:rPr>
          <w:fldChar w:fldCharType="separate"/>
        </w:r>
        <w:r w:rsidR="000A07F3">
          <w:rPr>
            <w:rFonts w:ascii="Arial" w:hAnsi="Arial" w:cs="Arial"/>
            <w:noProof/>
          </w:rPr>
          <w:t>2</w:t>
        </w:r>
        <w:r w:rsidRPr="004D2074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074" w:rsidRDefault="004D2074" w:rsidP="004D2074">
      <w:r>
        <w:separator/>
      </w:r>
    </w:p>
  </w:footnote>
  <w:footnote w:type="continuationSeparator" w:id="0">
    <w:p w:rsidR="004D2074" w:rsidRDefault="004D2074" w:rsidP="004D2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A674E"/>
    <w:multiLevelType w:val="hybridMultilevel"/>
    <w:tmpl w:val="F99C9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5E22"/>
    <w:rsid w:val="00013FBC"/>
    <w:rsid w:val="000215C7"/>
    <w:rsid w:val="00036367"/>
    <w:rsid w:val="00037FE8"/>
    <w:rsid w:val="00041120"/>
    <w:rsid w:val="00041AD2"/>
    <w:rsid w:val="00046418"/>
    <w:rsid w:val="00052CEE"/>
    <w:rsid w:val="0007317C"/>
    <w:rsid w:val="00096D09"/>
    <w:rsid w:val="000A07F3"/>
    <w:rsid w:val="000A7771"/>
    <w:rsid w:val="000B2DEB"/>
    <w:rsid w:val="000B43F5"/>
    <w:rsid w:val="000B6E70"/>
    <w:rsid w:val="000D1445"/>
    <w:rsid w:val="000E0089"/>
    <w:rsid w:val="000E0A94"/>
    <w:rsid w:val="00106666"/>
    <w:rsid w:val="00107188"/>
    <w:rsid w:val="00107BE2"/>
    <w:rsid w:val="00110BE1"/>
    <w:rsid w:val="00113FAF"/>
    <w:rsid w:val="00115AE8"/>
    <w:rsid w:val="0013111F"/>
    <w:rsid w:val="00133852"/>
    <w:rsid w:val="00134DB3"/>
    <w:rsid w:val="00135B16"/>
    <w:rsid w:val="001475FC"/>
    <w:rsid w:val="00170ACF"/>
    <w:rsid w:val="0018759A"/>
    <w:rsid w:val="001951E9"/>
    <w:rsid w:val="001B4AF6"/>
    <w:rsid w:val="001B56EF"/>
    <w:rsid w:val="001C340C"/>
    <w:rsid w:val="001D24E4"/>
    <w:rsid w:val="001D2DCB"/>
    <w:rsid w:val="001D71D2"/>
    <w:rsid w:val="001E53BB"/>
    <w:rsid w:val="00203BC6"/>
    <w:rsid w:val="00213EDC"/>
    <w:rsid w:val="0021491C"/>
    <w:rsid w:val="00217B12"/>
    <w:rsid w:val="00222702"/>
    <w:rsid w:val="0023733C"/>
    <w:rsid w:val="002512CC"/>
    <w:rsid w:val="002621DA"/>
    <w:rsid w:val="0026536F"/>
    <w:rsid w:val="002A5A1E"/>
    <w:rsid w:val="002C43F6"/>
    <w:rsid w:val="002D3D12"/>
    <w:rsid w:val="002E7999"/>
    <w:rsid w:val="00300B76"/>
    <w:rsid w:val="00316C68"/>
    <w:rsid w:val="00341955"/>
    <w:rsid w:val="003437C9"/>
    <w:rsid w:val="0036429B"/>
    <w:rsid w:val="003820F3"/>
    <w:rsid w:val="003B3417"/>
    <w:rsid w:val="003B3863"/>
    <w:rsid w:val="003B550E"/>
    <w:rsid w:val="003B698C"/>
    <w:rsid w:val="003B7DD1"/>
    <w:rsid w:val="003F6E72"/>
    <w:rsid w:val="00401404"/>
    <w:rsid w:val="004124F6"/>
    <w:rsid w:val="00422658"/>
    <w:rsid w:val="004263A9"/>
    <w:rsid w:val="00452BE9"/>
    <w:rsid w:val="00454CD7"/>
    <w:rsid w:val="004706ED"/>
    <w:rsid w:val="004B177C"/>
    <w:rsid w:val="004D2074"/>
    <w:rsid w:val="004D3FBB"/>
    <w:rsid w:val="004D4408"/>
    <w:rsid w:val="004D6EF6"/>
    <w:rsid w:val="004E40E0"/>
    <w:rsid w:val="004E44A2"/>
    <w:rsid w:val="004F2F9D"/>
    <w:rsid w:val="004F7F93"/>
    <w:rsid w:val="00522520"/>
    <w:rsid w:val="00543E81"/>
    <w:rsid w:val="005A494A"/>
    <w:rsid w:val="005B43EC"/>
    <w:rsid w:val="005B73D4"/>
    <w:rsid w:val="005C13B6"/>
    <w:rsid w:val="005F7D2F"/>
    <w:rsid w:val="006023A0"/>
    <w:rsid w:val="00603ABD"/>
    <w:rsid w:val="006159E7"/>
    <w:rsid w:val="006246F6"/>
    <w:rsid w:val="00626BF9"/>
    <w:rsid w:val="00643B49"/>
    <w:rsid w:val="0067200B"/>
    <w:rsid w:val="00690785"/>
    <w:rsid w:val="006A551A"/>
    <w:rsid w:val="006A5887"/>
    <w:rsid w:val="006B4D61"/>
    <w:rsid w:val="006B50DD"/>
    <w:rsid w:val="006C2737"/>
    <w:rsid w:val="006D3F2C"/>
    <w:rsid w:val="006E18F1"/>
    <w:rsid w:val="006E5419"/>
    <w:rsid w:val="006F14CC"/>
    <w:rsid w:val="007036B6"/>
    <w:rsid w:val="00713AF6"/>
    <w:rsid w:val="00737FAF"/>
    <w:rsid w:val="00766440"/>
    <w:rsid w:val="00791235"/>
    <w:rsid w:val="00793B91"/>
    <w:rsid w:val="00794B0D"/>
    <w:rsid w:val="007C42CA"/>
    <w:rsid w:val="007D49B6"/>
    <w:rsid w:val="007D6AC4"/>
    <w:rsid w:val="008124E5"/>
    <w:rsid w:val="00812D69"/>
    <w:rsid w:val="00830423"/>
    <w:rsid w:val="00842639"/>
    <w:rsid w:val="008568EB"/>
    <w:rsid w:val="00861FF3"/>
    <w:rsid w:val="008739D1"/>
    <w:rsid w:val="008773BD"/>
    <w:rsid w:val="00882BA3"/>
    <w:rsid w:val="00896A8B"/>
    <w:rsid w:val="00896B48"/>
    <w:rsid w:val="008A566B"/>
    <w:rsid w:val="008B311F"/>
    <w:rsid w:val="008C2C20"/>
    <w:rsid w:val="008C73DD"/>
    <w:rsid w:val="008D665D"/>
    <w:rsid w:val="009263D8"/>
    <w:rsid w:val="00937017"/>
    <w:rsid w:val="0094199F"/>
    <w:rsid w:val="00942658"/>
    <w:rsid w:val="0094655C"/>
    <w:rsid w:val="00961E23"/>
    <w:rsid w:val="00964324"/>
    <w:rsid w:val="00966C6A"/>
    <w:rsid w:val="009733D2"/>
    <w:rsid w:val="00981169"/>
    <w:rsid w:val="00982D18"/>
    <w:rsid w:val="00985E29"/>
    <w:rsid w:val="00991FE4"/>
    <w:rsid w:val="009B40F4"/>
    <w:rsid w:val="009E0545"/>
    <w:rsid w:val="009E4F81"/>
    <w:rsid w:val="00A01D71"/>
    <w:rsid w:val="00A04ACB"/>
    <w:rsid w:val="00A15C40"/>
    <w:rsid w:val="00A17942"/>
    <w:rsid w:val="00A2236F"/>
    <w:rsid w:val="00A31A02"/>
    <w:rsid w:val="00A37846"/>
    <w:rsid w:val="00A50AFF"/>
    <w:rsid w:val="00AC44D4"/>
    <w:rsid w:val="00B1569A"/>
    <w:rsid w:val="00B53135"/>
    <w:rsid w:val="00B54F1A"/>
    <w:rsid w:val="00B56D0E"/>
    <w:rsid w:val="00B72AD2"/>
    <w:rsid w:val="00B811E8"/>
    <w:rsid w:val="00B90A91"/>
    <w:rsid w:val="00B95D3D"/>
    <w:rsid w:val="00BC032A"/>
    <w:rsid w:val="00BC0E48"/>
    <w:rsid w:val="00BC3C94"/>
    <w:rsid w:val="00BC6F50"/>
    <w:rsid w:val="00BF41D5"/>
    <w:rsid w:val="00BF5AC1"/>
    <w:rsid w:val="00BF7470"/>
    <w:rsid w:val="00C22698"/>
    <w:rsid w:val="00C25552"/>
    <w:rsid w:val="00C377E6"/>
    <w:rsid w:val="00C55D70"/>
    <w:rsid w:val="00C627C3"/>
    <w:rsid w:val="00C92EE9"/>
    <w:rsid w:val="00CD6866"/>
    <w:rsid w:val="00CF75FD"/>
    <w:rsid w:val="00D04F9B"/>
    <w:rsid w:val="00D131C1"/>
    <w:rsid w:val="00D13C67"/>
    <w:rsid w:val="00D206E7"/>
    <w:rsid w:val="00D33CA9"/>
    <w:rsid w:val="00D44356"/>
    <w:rsid w:val="00D850B4"/>
    <w:rsid w:val="00DA62BE"/>
    <w:rsid w:val="00DC40A6"/>
    <w:rsid w:val="00DC4E35"/>
    <w:rsid w:val="00DD02C0"/>
    <w:rsid w:val="00DD7370"/>
    <w:rsid w:val="00DD73D9"/>
    <w:rsid w:val="00DE53E3"/>
    <w:rsid w:val="00E02DAC"/>
    <w:rsid w:val="00E225C2"/>
    <w:rsid w:val="00E24998"/>
    <w:rsid w:val="00E31785"/>
    <w:rsid w:val="00E35EF7"/>
    <w:rsid w:val="00E521C8"/>
    <w:rsid w:val="00E531EA"/>
    <w:rsid w:val="00E6202E"/>
    <w:rsid w:val="00E6442E"/>
    <w:rsid w:val="00E82FEE"/>
    <w:rsid w:val="00E95BF7"/>
    <w:rsid w:val="00EA65A4"/>
    <w:rsid w:val="00EA6D6C"/>
    <w:rsid w:val="00EC15D9"/>
    <w:rsid w:val="00EC4DC2"/>
    <w:rsid w:val="00EE7714"/>
    <w:rsid w:val="00F0080F"/>
    <w:rsid w:val="00F02813"/>
    <w:rsid w:val="00F14371"/>
    <w:rsid w:val="00F15AAE"/>
    <w:rsid w:val="00F56BF2"/>
    <w:rsid w:val="00F608A3"/>
    <w:rsid w:val="00F63F23"/>
    <w:rsid w:val="00F80E41"/>
    <w:rsid w:val="00F95E22"/>
    <w:rsid w:val="00FA22EC"/>
    <w:rsid w:val="00FA341B"/>
    <w:rsid w:val="00FA6D43"/>
    <w:rsid w:val="00FB5546"/>
    <w:rsid w:val="00FC0EC9"/>
    <w:rsid w:val="00FC51B9"/>
    <w:rsid w:val="00FC7CFC"/>
    <w:rsid w:val="00FD3BFF"/>
    <w:rsid w:val="00FE7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0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99"/>
    <w:qFormat/>
    <w:rsid w:val="00F95E2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03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032A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4D20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D2074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D20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2074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FCBB5-B7F6-44D5-B96C-0C5487B5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1340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Anwender</cp:lastModifiedBy>
  <cp:revision>48</cp:revision>
  <dcterms:created xsi:type="dcterms:W3CDTF">2013-03-16T15:57:00Z</dcterms:created>
  <dcterms:modified xsi:type="dcterms:W3CDTF">2013-03-21T20:39:00Z</dcterms:modified>
</cp:coreProperties>
</file>